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B095" w14:textId="0157A951" w:rsidR="00C0388B" w:rsidRPr="00C0388B" w:rsidRDefault="00C0388B" w:rsidP="00C0388B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1F497D"/>
        <w:tabs>
          <w:tab w:val="right" w:pos="9639"/>
        </w:tabs>
        <w:rPr>
          <w:rFonts w:ascii="Segoe UI Semibold" w:hAnsi="Segoe UI Semibold" w:cs="Arial"/>
          <w:b/>
          <w:iCs/>
          <w:color w:val="FFFFFF"/>
          <w:sz w:val="32"/>
        </w:rPr>
      </w:pPr>
      <w:r w:rsidRPr="00C0388B">
        <w:rPr>
          <w:rFonts w:ascii="Segoe UI Semibold" w:hAnsi="Segoe UI Semibold" w:cs="Arial"/>
          <w:b/>
          <w:iCs/>
          <w:color w:val="FFFFFF"/>
          <w:sz w:val="32"/>
        </w:rPr>
        <w:t xml:space="preserve">Activity – </w:t>
      </w:r>
      <w:r w:rsidR="004124A8">
        <w:rPr>
          <w:rFonts w:ascii="Segoe UI Semibold" w:hAnsi="Segoe UI Semibold" w:cs="Arial"/>
          <w:b/>
          <w:iCs/>
          <w:color w:val="FFFFFF"/>
          <w:sz w:val="32"/>
        </w:rPr>
        <w:t>binary MAC addresses</w:t>
      </w:r>
    </w:p>
    <w:p w14:paraId="01F79B85" w14:textId="7EC33A36" w:rsidR="00DD41BA" w:rsidRDefault="00366A3A" w:rsidP="00366A3A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pacing w:before="60" w:after="60"/>
        <w:rPr>
          <w:rFonts w:ascii="Century Gothic" w:hAnsi="Century Gothic" w:cs="Arial"/>
          <w:iCs/>
        </w:rPr>
      </w:pPr>
      <w:r w:rsidRPr="00366A3A">
        <w:rPr>
          <w:rFonts w:ascii="Century Gothic" w:hAnsi="Century Gothic"/>
        </w:rPr>
        <w:t xml:space="preserve">Convert the MAC address 08-60-6E-84-31-E2 to </w:t>
      </w:r>
      <w:r w:rsidR="00BD0EF0">
        <w:rPr>
          <w:rFonts w:ascii="Century Gothic" w:hAnsi="Century Gothic"/>
        </w:rPr>
        <w:t>a format the computer can understand (</w:t>
      </w:r>
      <w:r w:rsidRPr="00366A3A">
        <w:rPr>
          <w:rFonts w:ascii="Century Gothic" w:hAnsi="Century Gothic"/>
        </w:rPr>
        <w:t>binary</w:t>
      </w:r>
      <w:r w:rsidR="00BD0EF0">
        <w:rPr>
          <w:rFonts w:ascii="Century Gothic" w:hAnsi="Century Gothic"/>
        </w:rPr>
        <w:t>)</w:t>
      </w:r>
      <w:r w:rsidRPr="00366A3A">
        <w:rPr>
          <w:rFonts w:ascii="Century Gothic" w:hAnsi="Century Gothic"/>
        </w:rPr>
        <w:t>.  Remember to use nibbles.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366A3A" w14:paraId="25ACE3EA" w14:textId="77777777" w:rsidTr="0036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C9546F" w14:textId="08168E46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Hex</w:t>
            </w:r>
          </w:p>
        </w:tc>
        <w:tc>
          <w:tcPr>
            <w:tcW w:w="1984" w:type="dxa"/>
          </w:tcPr>
          <w:p w14:paraId="7AB8FC1D" w14:textId="258985AE" w:rsidR="00366A3A" w:rsidRPr="00366A3A" w:rsidRDefault="00366A3A" w:rsidP="00366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Binary</w:t>
            </w:r>
          </w:p>
        </w:tc>
      </w:tr>
      <w:tr w:rsidR="00366A3A" w14:paraId="64C0E936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B059C0" w14:textId="361AB0D6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0</w:t>
            </w:r>
          </w:p>
        </w:tc>
        <w:tc>
          <w:tcPr>
            <w:tcW w:w="1984" w:type="dxa"/>
          </w:tcPr>
          <w:p w14:paraId="2C702179" w14:textId="6DDE2979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0000</w:t>
            </w:r>
          </w:p>
        </w:tc>
      </w:tr>
      <w:tr w:rsidR="00366A3A" w14:paraId="02744D6A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BF96AE" w14:textId="38FEC21B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6C0477C9" w14:textId="36E9A76E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1000</w:t>
            </w:r>
          </w:p>
        </w:tc>
      </w:tr>
      <w:tr w:rsidR="00366A3A" w14:paraId="1DF10B0C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CA847E" w14:textId="206960C6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6E49BD53" w14:textId="4B24A164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0110</w:t>
            </w:r>
          </w:p>
        </w:tc>
      </w:tr>
      <w:tr w:rsidR="00366A3A" w14:paraId="7BC2FBA5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41826F" w14:textId="05B2530A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0</w:t>
            </w:r>
          </w:p>
        </w:tc>
        <w:tc>
          <w:tcPr>
            <w:tcW w:w="1984" w:type="dxa"/>
          </w:tcPr>
          <w:p w14:paraId="4335A335" w14:textId="27393789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0000</w:t>
            </w:r>
          </w:p>
        </w:tc>
      </w:tr>
      <w:tr w:rsidR="00366A3A" w14:paraId="58C414A2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CEF84" w14:textId="25286892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76BD571E" w14:textId="76978151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0110</w:t>
            </w:r>
          </w:p>
        </w:tc>
      </w:tr>
      <w:tr w:rsidR="00366A3A" w14:paraId="3DC895A1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5869A2" w14:textId="1A407CE3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E</w:t>
            </w:r>
          </w:p>
        </w:tc>
        <w:tc>
          <w:tcPr>
            <w:tcW w:w="1984" w:type="dxa"/>
          </w:tcPr>
          <w:p w14:paraId="5BD96370" w14:textId="224D6DCD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1110</w:t>
            </w:r>
          </w:p>
        </w:tc>
      </w:tr>
      <w:tr w:rsidR="00366A3A" w14:paraId="75CE68B1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212870" w14:textId="3703CDC2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3A19408E" w14:textId="4FA508CF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1000</w:t>
            </w:r>
          </w:p>
        </w:tc>
      </w:tr>
      <w:tr w:rsidR="00366A3A" w14:paraId="7ADF93DC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0461DE" w14:textId="6E384F03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012B72CB" w14:textId="5EE59746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0100</w:t>
            </w:r>
          </w:p>
        </w:tc>
      </w:tr>
      <w:tr w:rsidR="00366A3A" w14:paraId="490DDFDC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F4EAB" w14:textId="3451C9A7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17B9AC26" w14:textId="6795D8DF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0011</w:t>
            </w:r>
          </w:p>
        </w:tc>
      </w:tr>
      <w:tr w:rsidR="00366A3A" w14:paraId="1957187F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57E3D2" w14:textId="3D53891E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1</w:t>
            </w:r>
          </w:p>
        </w:tc>
        <w:tc>
          <w:tcPr>
            <w:tcW w:w="1984" w:type="dxa"/>
          </w:tcPr>
          <w:p w14:paraId="0FCBD27F" w14:textId="7CA1A44C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0001</w:t>
            </w:r>
          </w:p>
        </w:tc>
      </w:tr>
      <w:tr w:rsidR="00366A3A" w14:paraId="08E04B81" w14:textId="77777777" w:rsidTr="00366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160FDD" w14:textId="1FBD4EE9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E</w:t>
            </w:r>
          </w:p>
        </w:tc>
        <w:tc>
          <w:tcPr>
            <w:tcW w:w="1984" w:type="dxa"/>
          </w:tcPr>
          <w:p w14:paraId="2D6B4FC7" w14:textId="1E0AAE93" w:rsidR="00366A3A" w:rsidRDefault="006B3009" w:rsidP="00366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1110</w:t>
            </w:r>
          </w:p>
        </w:tc>
      </w:tr>
      <w:tr w:rsidR="00366A3A" w14:paraId="647829F8" w14:textId="77777777" w:rsidTr="0036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6C3CC8" w14:textId="70EF003C" w:rsidR="00366A3A" w:rsidRPr="00366A3A" w:rsidRDefault="00366A3A" w:rsidP="00366A3A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366A3A">
              <w:rPr>
                <w:rFonts w:ascii="Century Gothic" w:hAnsi="Century Gothic"/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0D648612" w14:textId="743893C6" w:rsidR="00366A3A" w:rsidRDefault="006B3009" w:rsidP="0036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0010</w:t>
            </w:r>
          </w:p>
        </w:tc>
      </w:tr>
    </w:tbl>
    <w:p w14:paraId="4104284E" w14:textId="32717D71" w:rsidR="00366A3A" w:rsidRDefault="00366A3A" w:rsidP="00DD41BA">
      <w:pPr>
        <w:rPr>
          <w:rFonts w:ascii="Century Gothic" w:hAnsi="Century Gothic"/>
        </w:rPr>
      </w:pPr>
    </w:p>
    <w:p w14:paraId="46E6212E" w14:textId="1E89C0EB" w:rsidR="00BD0EF0" w:rsidRPr="00BD0EF0" w:rsidRDefault="00BD0EF0" w:rsidP="00DD41BA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Answer:</w:t>
      </w:r>
      <w:r w:rsidR="006B3009">
        <w:rPr>
          <w:rFonts w:ascii="Century Gothic" w:hAnsi="Century Gothic"/>
          <w:b/>
          <w:bCs/>
        </w:rPr>
        <w:t xml:space="preserve"> 0000:1000:0110:0000:0110:1110:1000:0100:0011:0001:1110:0010</w:t>
      </w:r>
    </w:p>
    <w:p w14:paraId="18CA0A95" w14:textId="502166F2" w:rsidR="00DD41BA" w:rsidRDefault="00DD41BA" w:rsidP="00DD41BA">
      <w:pPr>
        <w:rPr>
          <w:rFonts w:ascii="Century Gothic" w:hAnsi="Century Gothic"/>
        </w:rPr>
      </w:pPr>
    </w:p>
    <w:p w14:paraId="165A9D5D" w14:textId="52CAEDBB" w:rsidR="00366A3A" w:rsidRDefault="00366A3A" w:rsidP="00DD41BA">
      <w:pPr>
        <w:rPr>
          <w:rFonts w:ascii="Century Gothic" w:hAnsi="Century Gothic"/>
        </w:rPr>
      </w:pPr>
    </w:p>
    <w:p w14:paraId="0A25963E" w14:textId="0FC305CF" w:rsidR="00366A3A" w:rsidRDefault="00366A3A" w:rsidP="00366A3A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pacing w:before="60" w:after="60"/>
        <w:rPr>
          <w:rFonts w:ascii="Century Gothic" w:hAnsi="Century Gothic" w:cs="Arial"/>
          <w:iCs/>
        </w:rPr>
      </w:pPr>
      <w:bookmarkStart w:id="0" w:name="_Hlk51938477"/>
      <w:r w:rsidRPr="00366A3A">
        <w:rPr>
          <w:rFonts w:ascii="Century Gothic" w:hAnsi="Century Gothic"/>
        </w:rPr>
        <w:t xml:space="preserve">Convert the </w:t>
      </w:r>
      <w:r>
        <w:rPr>
          <w:rFonts w:ascii="Century Gothic" w:hAnsi="Century Gothic"/>
        </w:rPr>
        <w:t xml:space="preserve">binary </w:t>
      </w:r>
      <w:r w:rsidRPr="00366A3A">
        <w:rPr>
          <w:rFonts w:ascii="Century Gothic" w:hAnsi="Century Gothic"/>
        </w:rPr>
        <w:t xml:space="preserve">MAC address </w:t>
      </w:r>
      <w:r w:rsidR="00DE516E">
        <w:rPr>
          <w:rFonts w:ascii="Century Gothic" w:hAnsi="Century Gothic"/>
        </w:rPr>
        <w:t>00</w:t>
      </w:r>
      <w:r w:rsidR="00DE516E" w:rsidRPr="00DE516E">
        <w:rPr>
          <w:rFonts w:ascii="Century Gothic" w:hAnsi="Century Gothic"/>
        </w:rPr>
        <w:t>11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1110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1111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0100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0000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0001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1010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1011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00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1111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1110</w:t>
      </w:r>
      <w:r w:rsidR="00DE516E">
        <w:rPr>
          <w:rFonts w:ascii="Century Gothic" w:hAnsi="Century Gothic"/>
        </w:rPr>
        <w:t xml:space="preserve"> </w:t>
      </w:r>
      <w:r w:rsidR="00DE516E" w:rsidRPr="00DE516E">
        <w:rPr>
          <w:rFonts w:ascii="Century Gothic" w:hAnsi="Century Gothic"/>
        </w:rPr>
        <w:t>1100</w:t>
      </w:r>
      <w:r>
        <w:rPr>
          <w:rFonts w:ascii="Century Gothic" w:hAnsi="Century Gothic"/>
        </w:rPr>
        <w:t xml:space="preserve"> </w:t>
      </w:r>
      <w:bookmarkEnd w:id="0"/>
      <w:r>
        <w:rPr>
          <w:rFonts w:ascii="Century Gothic" w:hAnsi="Century Gothic"/>
        </w:rPr>
        <w:t>to hexadecimal</w:t>
      </w:r>
      <w:r w:rsidR="00DE516E">
        <w:rPr>
          <w:rFonts w:ascii="Century Gothic" w:hAnsi="Century Gothic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366A3A" w14:paraId="6E7512B2" w14:textId="77777777" w:rsidTr="0060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0190AE" w14:textId="6241835D" w:rsidR="00366A3A" w:rsidRPr="00366A3A" w:rsidRDefault="00366A3A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Binary</w:t>
            </w:r>
          </w:p>
        </w:tc>
        <w:tc>
          <w:tcPr>
            <w:tcW w:w="1984" w:type="dxa"/>
          </w:tcPr>
          <w:p w14:paraId="5A1839FA" w14:textId="220E21F9" w:rsidR="00366A3A" w:rsidRPr="00366A3A" w:rsidRDefault="00366A3A" w:rsidP="00605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Hex</w:t>
            </w:r>
          </w:p>
        </w:tc>
      </w:tr>
      <w:tr w:rsidR="00366A3A" w14:paraId="3F0BE32F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5B1F91" w14:textId="7B67FFF2" w:rsidR="00366A3A" w:rsidRPr="00DE516E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DE516E">
              <w:rPr>
                <w:rFonts w:ascii="Century Gothic" w:hAnsi="Century Gothic"/>
                <w:b w:val="0"/>
                <w:bCs w:val="0"/>
              </w:rPr>
              <w:t>0011</w:t>
            </w:r>
          </w:p>
        </w:tc>
        <w:tc>
          <w:tcPr>
            <w:tcW w:w="1984" w:type="dxa"/>
          </w:tcPr>
          <w:p w14:paraId="6ED6BC8A" w14:textId="00CD9939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366A3A" w14:paraId="2B4E5468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174F07" w14:textId="21DCC4C9" w:rsidR="00366A3A" w:rsidRPr="00DE516E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DE516E">
              <w:rPr>
                <w:rFonts w:ascii="Century Gothic" w:hAnsi="Century Gothic"/>
                <w:b w:val="0"/>
                <w:bCs w:val="0"/>
              </w:rPr>
              <w:t xml:space="preserve">1110    </w:t>
            </w:r>
          </w:p>
        </w:tc>
        <w:tc>
          <w:tcPr>
            <w:tcW w:w="1984" w:type="dxa"/>
          </w:tcPr>
          <w:p w14:paraId="073F87ED" w14:textId="6A7BD0A2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</w:p>
        </w:tc>
      </w:tr>
      <w:tr w:rsidR="00366A3A" w14:paraId="26D2F0CE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08F44B" w14:textId="7B8F169A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1111</w:t>
            </w:r>
          </w:p>
        </w:tc>
        <w:tc>
          <w:tcPr>
            <w:tcW w:w="1984" w:type="dxa"/>
          </w:tcPr>
          <w:p w14:paraId="2D90CB45" w14:textId="2AFFC825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</w:tr>
      <w:tr w:rsidR="00366A3A" w14:paraId="2784ED91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6CE768" w14:textId="4998A64F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0100</w:t>
            </w:r>
          </w:p>
        </w:tc>
        <w:tc>
          <w:tcPr>
            <w:tcW w:w="1984" w:type="dxa"/>
          </w:tcPr>
          <w:p w14:paraId="3DF628B8" w14:textId="31AE0AF5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</w:tr>
      <w:tr w:rsidR="00366A3A" w14:paraId="21D9F7C2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A9B89" w14:textId="2C56D788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0000</w:t>
            </w:r>
          </w:p>
        </w:tc>
        <w:tc>
          <w:tcPr>
            <w:tcW w:w="1984" w:type="dxa"/>
          </w:tcPr>
          <w:p w14:paraId="134D91AB" w14:textId="7CE738D5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366A3A" w14:paraId="74D4CEA9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028E84" w14:textId="33C504CE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0001</w:t>
            </w:r>
          </w:p>
        </w:tc>
        <w:tc>
          <w:tcPr>
            <w:tcW w:w="1984" w:type="dxa"/>
          </w:tcPr>
          <w:p w14:paraId="77222AE7" w14:textId="4D7C4FCB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366A3A" w14:paraId="7715889C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091538" w14:textId="63915C07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1010</w:t>
            </w:r>
          </w:p>
        </w:tc>
        <w:tc>
          <w:tcPr>
            <w:tcW w:w="1984" w:type="dxa"/>
          </w:tcPr>
          <w:p w14:paraId="2E7FC782" w14:textId="1459DA58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</w:p>
        </w:tc>
      </w:tr>
      <w:tr w:rsidR="00366A3A" w14:paraId="405E7456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26C654" w14:textId="56B32C6F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1011</w:t>
            </w:r>
          </w:p>
        </w:tc>
        <w:tc>
          <w:tcPr>
            <w:tcW w:w="1984" w:type="dxa"/>
          </w:tcPr>
          <w:p w14:paraId="3A934F85" w14:textId="561A2FF8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</w:t>
            </w:r>
          </w:p>
        </w:tc>
      </w:tr>
      <w:tr w:rsidR="00366A3A" w14:paraId="1E1460EF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1EAFA" w14:textId="06327A61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0010</w:t>
            </w:r>
          </w:p>
        </w:tc>
        <w:tc>
          <w:tcPr>
            <w:tcW w:w="1984" w:type="dxa"/>
          </w:tcPr>
          <w:p w14:paraId="18C0233C" w14:textId="45AF1A4E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  <w:tr w:rsidR="00366A3A" w14:paraId="12F63D88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77AC8" w14:textId="52028133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1111</w:t>
            </w:r>
          </w:p>
        </w:tc>
        <w:tc>
          <w:tcPr>
            <w:tcW w:w="1984" w:type="dxa"/>
          </w:tcPr>
          <w:p w14:paraId="7B8E08D8" w14:textId="6990FAAD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</w:tr>
      <w:tr w:rsidR="00366A3A" w14:paraId="47DF2E1D" w14:textId="77777777" w:rsidTr="0060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A35603" w14:textId="35C67F00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1110</w:t>
            </w:r>
          </w:p>
        </w:tc>
        <w:tc>
          <w:tcPr>
            <w:tcW w:w="1984" w:type="dxa"/>
          </w:tcPr>
          <w:p w14:paraId="14276F22" w14:textId="79ED9E9A" w:rsidR="00366A3A" w:rsidRDefault="006B3009" w:rsidP="0060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</w:p>
        </w:tc>
      </w:tr>
      <w:tr w:rsidR="00366A3A" w14:paraId="072A5F1C" w14:textId="77777777" w:rsidTr="0060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8E24E" w14:textId="150E2B0C" w:rsidR="00366A3A" w:rsidRPr="00366A3A" w:rsidRDefault="00DE516E" w:rsidP="00605DBF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1100</w:t>
            </w:r>
          </w:p>
        </w:tc>
        <w:tc>
          <w:tcPr>
            <w:tcW w:w="1984" w:type="dxa"/>
          </w:tcPr>
          <w:p w14:paraId="020EA707" w14:textId="2BEA7F65" w:rsidR="00366A3A" w:rsidRDefault="006B3009" w:rsidP="0060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</w:p>
        </w:tc>
      </w:tr>
    </w:tbl>
    <w:p w14:paraId="4E0F0177" w14:textId="5F87E9A0" w:rsidR="00366A3A" w:rsidRDefault="00366A3A" w:rsidP="00DD41BA">
      <w:pPr>
        <w:rPr>
          <w:rFonts w:ascii="Century Gothic" w:hAnsi="Century Gothic"/>
        </w:rPr>
      </w:pPr>
    </w:p>
    <w:p w14:paraId="205179E0" w14:textId="53BB07DE" w:rsidR="00BD0EF0" w:rsidRPr="00BD0EF0" w:rsidRDefault="00BD0EF0" w:rsidP="00BD0EF0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Answer:</w:t>
      </w:r>
      <w:r w:rsidR="006B3009">
        <w:rPr>
          <w:rFonts w:ascii="Century Gothic" w:hAnsi="Century Gothic"/>
          <w:b/>
          <w:bCs/>
        </w:rPr>
        <w:t xml:space="preserve"> 3E:F4:01:AB:2F:EC</w:t>
      </w:r>
    </w:p>
    <w:p w14:paraId="7C1A8446" w14:textId="60998044" w:rsidR="00BD0EF0" w:rsidRDefault="00BD0EF0" w:rsidP="00DD41BA">
      <w:pPr>
        <w:rPr>
          <w:rFonts w:ascii="Century Gothic" w:hAnsi="Century Gothic"/>
        </w:rPr>
      </w:pPr>
    </w:p>
    <w:p w14:paraId="7F772753" w14:textId="77777777" w:rsidR="00366A3A" w:rsidRPr="00DD41BA" w:rsidRDefault="00366A3A" w:rsidP="00DD41BA">
      <w:pPr>
        <w:rPr>
          <w:rFonts w:ascii="Century Gothic" w:hAnsi="Century Gothic"/>
        </w:rPr>
      </w:pPr>
    </w:p>
    <w:sectPr w:rsidR="00366A3A" w:rsidRPr="00DD41BA" w:rsidSect="00054A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4686" w14:textId="77777777" w:rsidR="00210738" w:rsidRDefault="00210738" w:rsidP="00813EC6">
      <w:r>
        <w:separator/>
      </w:r>
    </w:p>
  </w:endnote>
  <w:endnote w:type="continuationSeparator" w:id="0">
    <w:p w14:paraId="2E0EA229" w14:textId="77777777" w:rsidR="00210738" w:rsidRDefault="00210738" w:rsidP="0081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2D61" w14:textId="77777777" w:rsidR="00813EC6" w:rsidRDefault="00813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6DB1" w14:textId="4C828338" w:rsidR="00813EC6" w:rsidRDefault="00813EC6" w:rsidP="00813EC6">
    <w:pPr>
      <w:pStyle w:val="Footer"/>
      <w:jc w:val="center"/>
    </w:pPr>
    <w:r>
      <w:t>(c) paullong.net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3BCB" w14:textId="77777777" w:rsidR="00813EC6" w:rsidRDefault="00813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E19E" w14:textId="77777777" w:rsidR="00210738" w:rsidRDefault="00210738" w:rsidP="00813EC6">
      <w:r>
        <w:separator/>
      </w:r>
    </w:p>
  </w:footnote>
  <w:footnote w:type="continuationSeparator" w:id="0">
    <w:p w14:paraId="30C0DFB0" w14:textId="77777777" w:rsidR="00210738" w:rsidRDefault="00210738" w:rsidP="0081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6EDB" w14:textId="77777777" w:rsidR="00813EC6" w:rsidRDefault="00813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1C70" w14:textId="77777777" w:rsidR="00813EC6" w:rsidRDefault="00813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6B8D" w14:textId="77777777" w:rsidR="00813EC6" w:rsidRDefault="00813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64B"/>
    <w:multiLevelType w:val="hybridMultilevel"/>
    <w:tmpl w:val="F0AECD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F0CB4"/>
    <w:multiLevelType w:val="hybridMultilevel"/>
    <w:tmpl w:val="181E7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44186">
    <w:abstractNumId w:val="0"/>
  </w:num>
  <w:num w:numId="2" w16cid:durableId="147463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22"/>
    <w:rsid w:val="000104DC"/>
    <w:rsid w:val="00014613"/>
    <w:rsid w:val="00026D92"/>
    <w:rsid w:val="00037A77"/>
    <w:rsid w:val="00054A4E"/>
    <w:rsid w:val="0008517D"/>
    <w:rsid w:val="000A42F3"/>
    <w:rsid w:val="000B6D2C"/>
    <w:rsid w:val="000C47AF"/>
    <w:rsid w:val="001073DA"/>
    <w:rsid w:val="00172A73"/>
    <w:rsid w:val="001D634F"/>
    <w:rsid w:val="00210738"/>
    <w:rsid w:val="00250DD1"/>
    <w:rsid w:val="00291AB7"/>
    <w:rsid w:val="002A6A3A"/>
    <w:rsid w:val="002C1BD6"/>
    <w:rsid w:val="00314CE0"/>
    <w:rsid w:val="00322C2D"/>
    <w:rsid w:val="00366A3A"/>
    <w:rsid w:val="0038103E"/>
    <w:rsid w:val="003D3AED"/>
    <w:rsid w:val="003D41AF"/>
    <w:rsid w:val="003D7D26"/>
    <w:rsid w:val="003F3F4C"/>
    <w:rsid w:val="004124A8"/>
    <w:rsid w:val="00417F55"/>
    <w:rsid w:val="00421671"/>
    <w:rsid w:val="00464F90"/>
    <w:rsid w:val="00475101"/>
    <w:rsid w:val="00496ACD"/>
    <w:rsid w:val="004A25AD"/>
    <w:rsid w:val="004C41BC"/>
    <w:rsid w:val="004C7A8F"/>
    <w:rsid w:val="004F4DBE"/>
    <w:rsid w:val="00510273"/>
    <w:rsid w:val="0057288D"/>
    <w:rsid w:val="005D4E31"/>
    <w:rsid w:val="00661A0F"/>
    <w:rsid w:val="006A75EF"/>
    <w:rsid w:val="006B3009"/>
    <w:rsid w:val="00703715"/>
    <w:rsid w:val="0073526C"/>
    <w:rsid w:val="007B64D3"/>
    <w:rsid w:val="007B7C82"/>
    <w:rsid w:val="00813EC6"/>
    <w:rsid w:val="008156C5"/>
    <w:rsid w:val="00824BC5"/>
    <w:rsid w:val="008263B7"/>
    <w:rsid w:val="00921CAC"/>
    <w:rsid w:val="00986311"/>
    <w:rsid w:val="009E2E07"/>
    <w:rsid w:val="00A17792"/>
    <w:rsid w:val="00A40077"/>
    <w:rsid w:val="00A977C6"/>
    <w:rsid w:val="00B11268"/>
    <w:rsid w:val="00B2348B"/>
    <w:rsid w:val="00B24605"/>
    <w:rsid w:val="00B43DE9"/>
    <w:rsid w:val="00B8450F"/>
    <w:rsid w:val="00BA1F4A"/>
    <w:rsid w:val="00BA46A7"/>
    <w:rsid w:val="00BD0EF0"/>
    <w:rsid w:val="00C0388B"/>
    <w:rsid w:val="00C704C1"/>
    <w:rsid w:val="00C70D02"/>
    <w:rsid w:val="00CA7058"/>
    <w:rsid w:val="00D174B0"/>
    <w:rsid w:val="00D53806"/>
    <w:rsid w:val="00D939BB"/>
    <w:rsid w:val="00DD41BA"/>
    <w:rsid w:val="00DE516E"/>
    <w:rsid w:val="00E258A5"/>
    <w:rsid w:val="00E65822"/>
    <w:rsid w:val="00E7474F"/>
    <w:rsid w:val="00ED5D9D"/>
    <w:rsid w:val="00EF0A4E"/>
    <w:rsid w:val="00F135FA"/>
    <w:rsid w:val="00F576E4"/>
    <w:rsid w:val="00F625C1"/>
    <w:rsid w:val="00FE7D0B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80A58"/>
  <w15:docId w15:val="{FF0D9369-D02E-46E9-8D64-A7D39B13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88D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link w:val="ActivityChar"/>
    <w:qFormat/>
    <w:rsid w:val="00B2348B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B8CCE4"/>
      <w:spacing w:before="60" w:after="60"/>
    </w:pPr>
    <w:rPr>
      <w:rFonts w:ascii="Calibri" w:hAnsi="Calibri" w:cs="Arial"/>
      <w:iCs/>
    </w:rPr>
  </w:style>
  <w:style w:type="paragraph" w:customStyle="1" w:styleId="ActivityTitle">
    <w:name w:val="Activity Title"/>
    <w:basedOn w:val="Normal"/>
    <w:link w:val="ActivityTitleChar"/>
    <w:qFormat/>
    <w:rsid w:val="00B2348B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1F497D"/>
      <w:tabs>
        <w:tab w:val="right" w:pos="9639"/>
      </w:tabs>
    </w:pPr>
    <w:rPr>
      <w:rFonts w:ascii="Segoe UI Semibold" w:hAnsi="Segoe UI Semibold" w:cs="Arial"/>
      <w:b/>
      <w:iCs/>
      <w:color w:val="FFFFFF"/>
      <w:sz w:val="32"/>
    </w:rPr>
  </w:style>
  <w:style w:type="character" w:customStyle="1" w:styleId="ActivityChar">
    <w:name w:val="Activity Char"/>
    <w:link w:val="Activity"/>
    <w:rsid w:val="00B2348B"/>
    <w:rPr>
      <w:rFonts w:ascii="Calibri" w:hAnsi="Calibri" w:cs="Arial"/>
      <w:iCs/>
      <w:sz w:val="24"/>
      <w:szCs w:val="24"/>
      <w:shd w:val="clear" w:color="auto" w:fill="B8CCE4"/>
    </w:rPr>
  </w:style>
  <w:style w:type="character" w:customStyle="1" w:styleId="ActivityTitleChar">
    <w:name w:val="Activity Title Char"/>
    <w:link w:val="ActivityTitle"/>
    <w:rsid w:val="00B2348B"/>
    <w:rPr>
      <w:rFonts w:ascii="Segoe UI Semibold" w:hAnsi="Segoe UI Semibold" w:cs="Arial"/>
      <w:b/>
      <w:iCs/>
      <w:color w:val="FFFFFF"/>
      <w:sz w:val="32"/>
      <w:szCs w:val="24"/>
      <w:shd w:val="clear" w:color="auto" w:fill="1F497D"/>
    </w:rPr>
  </w:style>
  <w:style w:type="paragraph" w:styleId="ListParagraph">
    <w:name w:val="List Paragraph"/>
    <w:basedOn w:val="Normal"/>
    <w:uiPriority w:val="34"/>
    <w:qFormat/>
    <w:rsid w:val="00BA1F4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13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3EC6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nhideWhenUsed/>
    <w:rsid w:val="00813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3EC6"/>
    <w:rPr>
      <w:rFonts w:ascii="Arial" w:hAnsi="Arial"/>
      <w:sz w:val="24"/>
      <w:szCs w:val="24"/>
    </w:rPr>
  </w:style>
  <w:style w:type="table" w:styleId="TableGrid">
    <w:name w:val="Table Grid"/>
    <w:basedOn w:val="TableNormal"/>
    <w:rsid w:val="00366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66A3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66A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\Application%20Data\Microsoft\Templates\Text%20Book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C599AF-482E-4E4E-8712-2AA83A1DC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4FA593-5241-4B0B-871F-A4DB26C5B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FBD66-1FCA-4574-8110-E37E7285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</vt:lpstr>
    </vt:vector>
  </TitlesOfParts>
  <Company>St Francis Of Assisi Catholic Technology College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</dc:title>
  <dc:creator>Paul Long</dc:creator>
  <cp:lastModifiedBy>Corey Ford (Student)</cp:lastModifiedBy>
  <cp:revision>3</cp:revision>
  <dcterms:created xsi:type="dcterms:W3CDTF">2022-10-11T09:19:00Z</dcterms:created>
  <dcterms:modified xsi:type="dcterms:W3CDTF">2022-10-11T09:20:00Z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  <property fmtid="{D5CDD505-2E9C-101B-9397-08002B2CF9AE}" pid="3" name="Order">
    <vt:r8>277500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