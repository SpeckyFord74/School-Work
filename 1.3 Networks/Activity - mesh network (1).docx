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72F0" w14:textId="77777777" w:rsidR="00CC13E7" w:rsidRPr="00384C53" w:rsidRDefault="00CC13E7" w:rsidP="00CC13E7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1F497D"/>
        <w:tabs>
          <w:tab w:val="right" w:pos="9639"/>
        </w:tabs>
        <w:rPr>
          <w:rFonts w:eastAsia="Times New Roman" w:cs="Arial"/>
          <w:b/>
          <w:iCs/>
          <w:color w:val="FFFFFF"/>
          <w:sz w:val="32"/>
          <w:szCs w:val="24"/>
          <w:lang w:eastAsia="en-GB"/>
        </w:rPr>
      </w:pPr>
      <w:r w:rsidRPr="00384C53">
        <w:rPr>
          <w:rFonts w:eastAsia="Times New Roman" w:cs="Arial"/>
          <w:b/>
          <w:iCs/>
          <w:color w:val="FFFFFF"/>
          <w:sz w:val="32"/>
          <w:szCs w:val="24"/>
          <w:lang w:eastAsia="en-GB"/>
        </w:rPr>
        <w:t xml:space="preserve">Activity – </w:t>
      </w:r>
      <w:r w:rsidR="008A1126">
        <w:rPr>
          <w:rFonts w:eastAsia="Times New Roman" w:cs="Arial"/>
          <w:b/>
          <w:iCs/>
          <w:color w:val="FFFFFF"/>
          <w:sz w:val="32"/>
          <w:szCs w:val="24"/>
          <w:lang w:eastAsia="en-GB"/>
        </w:rPr>
        <w:t>mesh network</w:t>
      </w:r>
    </w:p>
    <w:p w14:paraId="5F1B1BC8" w14:textId="77777777" w:rsidR="00CC13E7" w:rsidRDefault="00977CE7" w:rsidP="00977CE7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rPr>
          <w:rFonts w:eastAsia="Times New Roman" w:cs="Arial"/>
          <w:iCs/>
          <w:szCs w:val="24"/>
          <w:lang w:eastAsia="en-GB"/>
        </w:rPr>
      </w:pPr>
      <w:bookmarkStart w:id="0" w:name="_Hlk496539723"/>
      <w:r w:rsidRPr="00977CE7">
        <w:rPr>
          <w:rFonts w:eastAsia="Times New Roman" w:cs="Arial"/>
          <w:iCs/>
          <w:szCs w:val="24"/>
          <w:lang w:eastAsia="en-GB"/>
        </w:rPr>
        <w:t xml:space="preserve">This is a whole class activity.  </w:t>
      </w:r>
      <w:r w:rsidR="008A1126">
        <w:rPr>
          <w:rFonts w:eastAsia="Times New Roman" w:cs="Arial"/>
          <w:iCs/>
          <w:szCs w:val="24"/>
          <w:lang w:eastAsia="en-GB"/>
        </w:rPr>
        <w:t>Each person is a node on the mesh network</w:t>
      </w:r>
      <w:r w:rsidRPr="00977CE7">
        <w:rPr>
          <w:rFonts w:eastAsia="Times New Roman" w:cs="Arial"/>
          <w:iCs/>
          <w:szCs w:val="24"/>
          <w:lang w:eastAsia="en-GB"/>
        </w:rPr>
        <w:t>.</w:t>
      </w:r>
      <w:r w:rsidR="008A1126">
        <w:rPr>
          <w:rFonts w:eastAsia="Times New Roman" w:cs="Arial"/>
          <w:iCs/>
          <w:szCs w:val="24"/>
          <w:lang w:eastAsia="en-GB"/>
        </w:rPr>
        <w:t xml:space="preserve">  </w:t>
      </w:r>
      <w:r w:rsidR="00AE485A">
        <w:rPr>
          <w:rFonts w:eastAsia="Times New Roman" w:cs="Arial"/>
          <w:iCs/>
          <w:szCs w:val="24"/>
          <w:lang w:eastAsia="en-GB"/>
        </w:rPr>
        <w:t>You could choose devices such as:</w:t>
      </w:r>
    </w:p>
    <w:p w14:paraId="2E05A325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bookmarkStart w:id="1" w:name="_Hlk496539740"/>
      <w:r>
        <w:rPr>
          <w:rFonts w:eastAsia="Times New Roman" w:cs="Arial"/>
          <w:iCs/>
          <w:szCs w:val="24"/>
          <w:lang w:eastAsia="en-GB"/>
        </w:rPr>
        <w:t>movement sensor in various rooms</w:t>
      </w:r>
    </w:p>
    <w:p w14:paraId="295093F7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lights in various rooms</w:t>
      </w:r>
    </w:p>
    <w:p w14:paraId="13493630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television</w:t>
      </w:r>
    </w:p>
    <w:p w14:paraId="7AB07F8A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fridge</w:t>
      </w:r>
    </w:p>
    <w:p w14:paraId="6019C27F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front door lock</w:t>
      </w:r>
    </w:p>
    <w:p w14:paraId="57477B98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CCTV cameras</w:t>
      </w:r>
    </w:p>
    <w:p w14:paraId="6C5D60EA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 xml:space="preserve">burglar alarm </w:t>
      </w:r>
      <w:r w:rsidR="000805CD">
        <w:rPr>
          <w:rFonts w:eastAsia="Times New Roman" w:cs="Arial"/>
          <w:iCs/>
          <w:szCs w:val="24"/>
          <w:lang w:eastAsia="en-GB"/>
        </w:rPr>
        <w:t>siren</w:t>
      </w:r>
    </w:p>
    <w:p w14:paraId="555BE406" w14:textId="77777777" w:rsidR="000805CD" w:rsidRDefault="000805CD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smoke detector</w:t>
      </w:r>
    </w:p>
    <w:p w14:paraId="41478D20" w14:textId="77777777" w:rsidR="00AE485A" w:rsidRPr="0048227B" w:rsidRDefault="000805CD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 w:rsidRPr="0048227B">
        <w:rPr>
          <w:rFonts w:eastAsia="Times New Roman" w:cs="Arial"/>
          <w:iCs/>
          <w:szCs w:val="24"/>
          <w:lang w:eastAsia="en-GB"/>
        </w:rPr>
        <w:t>smoke alarm</w:t>
      </w:r>
      <w:bookmarkEnd w:id="0"/>
    </w:p>
    <w:bookmarkEnd w:id="1"/>
    <w:p w14:paraId="70FDE162" w14:textId="77777777" w:rsidR="00977CE7" w:rsidRDefault="00977CE7" w:rsidP="00977CE7">
      <w:pPr>
        <w:rPr>
          <w:lang w:eastAsia="en-GB"/>
        </w:rPr>
      </w:pPr>
    </w:p>
    <w:p w14:paraId="56BC67DC" w14:textId="77777777" w:rsidR="00977CE7" w:rsidRPr="00977CE7" w:rsidRDefault="00977CE7" w:rsidP="00977CE7">
      <w:pPr>
        <w:rPr>
          <w:lang w:eastAsia="en-GB"/>
        </w:rPr>
      </w:pPr>
      <w:r w:rsidRPr="00977CE7">
        <w:rPr>
          <w:lang w:eastAsia="en-GB"/>
        </w:rPr>
        <w:t>Fill in the table below so you know each person’s address.  Add more rows if you need to.</w:t>
      </w:r>
    </w:p>
    <w:p w14:paraId="14E9351F" w14:textId="77777777" w:rsidR="00977CE7" w:rsidRPr="00977CE7" w:rsidRDefault="00977CE7" w:rsidP="00977CE7">
      <w:pPr>
        <w:rPr>
          <w:lang w:eastAsia="en-GB"/>
        </w:rPr>
      </w:pPr>
    </w:p>
    <w:tbl>
      <w:tblPr>
        <w:tblStyle w:val="TableGrid"/>
        <w:tblW w:w="9493" w:type="dxa"/>
        <w:tblLook w:val="01E0" w:firstRow="1" w:lastRow="1" w:firstColumn="1" w:lastColumn="1" w:noHBand="0" w:noVBand="0"/>
      </w:tblPr>
      <w:tblGrid>
        <w:gridCol w:w="6941"/>
        <w:gridCol w:w="2552"/>
      </w:tblGrid>
      <w:tr w:rsidR="000805CD" w:rsidRPr="00977CE7" w14:paraId="5E84CEBA" w14:textId="77777777" w:rsidTr="000805CD">
        <w:tc>
          <w:tcPr>
            <w:tcW w:w="6941" w:type="dxa"/>
          </w:tcPr>
          <w:p w14:paraId="51A7A3B4" w14:textId="77777777" w:rsidR="000805CD" w:rsidRPr="00977CE7" w:rsidRDefault="000805CD" w:rsidP="00977CE7">
            <w:pPr>
              <w:rPr>
                <w:b/>
                <w:lang w:eastAsia="en-GB"/>
              </w:rPr>
            </w:pPr>
            <w:r w:rsidRPr="00977CE7">
              <w:rPr>
                <w:b/>
                <w:lang w:eastAsia="en-GB"/>
              </w:rPr>
              <w:t>Type of Device</w:t>
            </w:r>
          </w:p>
        </w:tc>
        <w:tc>
          <w:tcPr>
            <w:tcW w:w="2552" w:type="dxa"/>
          </w:tcPr>
          <w:p w14:paraId="27400822" w14:textId="77777777" w:rsidR="000805CD" w:rsidRPr="00977CE7" w:rsidRDefault="000805CD" w:rsidP="00977CE7">
            <w:pPr>
              <w:rPr>
                <w:b/>
                <w:lang w:eastAsia="en-GB"/>
              </w:rPr>
            </w:pPr>
            <w:r w:rsidRPr="00977CE7">
              <w:rPr>
                <w:b/>
                <w:lang w:eastAsia="en-GB"/>
              </w:rPr>
              <w:t>Address</w:t>
            </w:r>
          </w:p>
        </w:tc>
      </w:tr>
      <w:tr w:rsidR="000805CD" w:rsidRPr="00977CE7" w14:paraId="2302D789" w14:textId="77777777" w:rsidTr="000805CD">
        <w:tc>
          <w:tcPr>
            <w:tcW w:w="6941" w:type="dxa"/>
          </w:tcPr>
          <w:p w14:paraId="27FB8F43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in lounge</w:t>
            </w:r>
          </w:p>
        </w:tc>
        <w:tc>
          <w:tcPr>
            <w:tcW w:w="2552" w:type="dxa"/>
          </w:tcPr>
          <w:p w14:paraId="78B3C112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M1</w:t>
            </w:r>
          </w:p>
        </w:tc>
      </w:tr>
      <w:tr w:rsidR="000805CD" w:rsidRPr="00977CE7" w14:paraId="1E68B94B" w14:textId="77777777" w:rsidTr="000805CD">
        <w:tc>
          <w:tcPr>
            <w:tcW w:w="6941" w:type="dxa"/>
          </w:tcPr>
          <w:p w14:paraId="3F137052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in kitchen</w:t>
            </w:r>
          </w:p>
        </w:tc>
        <w:tc>
          <w:tcPr>
            <w:tcW w:w="2552" w:type="dxa"/>
          </w:tcPr>
          <w:p w14:paraId="67C8D38D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M2</w:t>
            </w:r>
          </w:p>
        </w:tc>
      </w:tr>
      <w:tr w:rsidR="000805CD" w:rsidRPr="00977CE7" w14:paraId="7E6E04C4" w14:textId="77777777" w:rsidTr="000805CD">
        <w:tc>
          <w:tcPr>
            <w:tcW w:w="6941" w:type="dxa"/>
          </w:tcPr>
          <w:p w14:paraId="32992965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in hallway</w:t>
            </w:r>
          </w:p>
        </w:tc>
        <w:tc>
          <w:tcPr>
            <w:tcW w:w="2552" w:type="dxa"/>
          </w:tcPr>
          <w:p w14:paraId="38D5D58B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M3</w:t>
            </w:r>
          </w:p>
        </w:tc>
      </w:tr>
      <w:tr w:rsidR="000805CD" w:rsidRPr="00977CE7" w14:paraId="252B6B90" w14:textId="77777777" w:rsidTr="000805CD">
        <w:tc>
          <w:tcPr>
            <w:tcW w:w="6941" w:type="dxa"/>
          </w:tcPr>
          <w:p w14:paraId="5DB9DA26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on drive</w:t>
            </w:r>
          </w:p>
        </w:tc>
        <w:tc>
          <w:tcPr>
            <w:tcW w:w="2552" w:type="dxa"/>
          </w:tcPr>
          <w:p w14:paraId="3DF2C2E4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M4</w:t>
            </w:r>
          </w:p>
        </w:tc>
      </w:tr>
      <w:tr w:rsidR="00A95239" w:rsidRPr="00977CE7" w14:paraId="2CE9693C" w14:textId="77777777" w:rsidTr="00056C5D">
        <w:tc>
          <w:tcPr>
            <w:tcW w:w="6941" w:type="dxa"/>
          </w:tcPr>
          <w:p w14:paraId="0DCA38C6" w14:textId="77777777" w:rsidR="00A95239" w:rsidRPr="00977CE7" w:rsidRDefault="00A95239" w:rsidP="00056C5D">
            <w:pPr>
              <w:rPr>
                <w:lang w:eastAsia="en-GB"/>
              </w:rPr>
            </w:pPr>
            <w:r>
              <w:rPr>
                <w:lang w:eastAsia="en-GB"/>
              </w:rPr>
              <w:t>Lights in lounge</w:t>
            </w:r>
          </w:p>
        </w:tc>
        <w:tc>
          <w:tcPr>
            <w:tcW w:w="2552" w:type="dxa"/>
          </w:tcPr>
          <w:p w14:paraId="21F0C605" w14:textId="77777777" w:rsidR="00A95239" w:rsidRPr="00977CE7" w:rsidRDefault="00A95239" w:rsidP="00056C5D">
            <w:pPr>
              <w:rPr>
                <w:lang w:eastAsia="en-GB"/>
              </w:rPr>
            </w:pPr>
            <w:r>
              <w:rPr>
                <w:lang w:eastAsia="en-GB"/>
              </w:rPr>
              <w:t>L1</w:t>
            </w:r>
          </w:p>
        </w:tc>
      </w:tr>
      <w:tr w:rsidR="000805CD" w:rsidRPr="00977CE7" w14:paraId="1D28EF90" w14:textId="77777777" w:rsidTr="000805CD">
        <w:tc>
          <w:tcPr>
            <w:tcW w:w="6941" w:type="dxa"/>
          </w:tcPr>
          <w:p w14:paraId="1176FE36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Lights in kitchen</w:t>
            </w:r>
          </w:p>
        </w:tc>
        <w:tc>
          <w:tcPr>
            <w:tcW w:w="2552" w:type="dxa"/>
          </w:tcPr>
          <w:p w14:paraId="1D03282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L2</w:t>
            </w:r>
          </w:p>
        </w:tc>
      </w:tr>
      <w:tr w:rsidR="000805CD" w:rsidRPr="00977CE7" w14:paraId="743908F0" w14:textId="77777777" w:rsidTr="000805CD">
        <w:tc>
          <w:tcPr>
            <w:tcW w:w="6941" w:type="dxa"/>
          </w:tcPr>
          <w:p w14:paraId="467B170B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Lights in hallway</w:t>
            </w:r>
          </w:p>
        </w:tc>
        <w:tc>
          <w:tcPr>
            <w:tcW w:w="2552" w:type="dxa"/>
          </w:tcPr>
          <w:p w14:paraId="7B2FCF85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L3</w:t>
            </w:r>
          </w:p>
        </w:tc>
      </w:tr>
      <w:tr w:rsidR="000805CD" w:rsidRPr="00977CE7" w14:paraId="4E9C5274" w14:textId="77777777" w:rsidTr="000805CD">
        <w:tc>
          <w:tcPr>
            <w:tcW w:w="6941" w:type="dxa"/>
          </w:tcPr>
          <w:p w14:paraId="4B18E77B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Flood light at front of house</w:t>
            </w:r>
          </w:p>
        </w:tc>
        <w:tc>
          <w:tcPr>
            <w:tcW w:w="2552" w:type="dxa"/>
          </w:tcPr>
          <w:p w14:paraId="1575431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L4</w:t>
            </w:r>
          </w:p>
        </w:tc>
      </w:tr>
      <w:tr w:rsidR="000805CD" w:rsidRPr="00977CE7" w14:paraId="732D45D8" w14:textId="77777777" w:rsidTr="000805CD">
        <w:tc>
          <w:tcPr>
            <w:tcW w:w="6941" w:type="dxa"/>
          </w:tcPr>
          <w:p w14:paraId="5E13F857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Television in lounge</w:t>
            </w:r>
          </w:p>
        </w:tc>
        <w:tc>
          <w:tcPr>
            <w:tcW w:w="2552" w:type="dxa"/>
          </w:tcPr>
          <w:p w14:paraId="3F2B1765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T1</w:t>
            </w:r>
          </w:p>
        </w:tc>
      </w:tr>
      <w:tr w:rsidR="000805CD" w:rsidRPr="00977CE7" w14:paraId="7D360124" w14:textId="77777777" w:rsidTr="000805CD">
        <w:tc>
          <w:tcPr>
            <w:tcW w:w="6941" w:type="dxa"/>
          </w:tcPr>
          <w:p w14:paraId="2ADD6C9A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Television in kitchen</w:t>
            </w:r>
          </w:p>
        </w:tc>
        <w:tc>
          <w:tcPr>
            <w:tcW w:w="2552" w:type="dxa"/>
          </w:tcPr>
          <w:p w14:paraId="0B9C109D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T2</w:t>
            </w:r>
          </w:p>
        </w:tc>
      </w:tr>
      <w:tr w:rsidR="000805CD" w:rsidRPr="00977CE7" w14:paraId="322A7EAF" w14:textId="77777777" w:rsidTr="000805CD">
        <w:tc>
          <w:tcPr>
            <w:tcW w:w="6941" w:type="dxa"/>
          </w:tcPr>
          <w:p w14:paraId="1BD6C56E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Fridge</w:t>
            </w:r>
          </w:p>
        </w:tc>
        <w:tc>
          <w:tcPr>
            <w:tcW w:w="2552" w:type="dxa"/>
          </w:tcPr>
          <w:p w14:paraId="1960D079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F1</w:t>
            </w:r>
          </w:p>
        </w:tc>
      </w:tr>
      <w:tr w:rsidR="000805CD" w:rsidRPr="00977CE7" w14:paraId="1632831A" w14:textId="77777777" w:rsidTr="000805CD">
        <w:tc>
          <w:tcPr>
            <w:tcW w:w="6941" w:type="dxa"/>
          </w:tcPr>
          <w:p w14:paraId="234AD96A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Front door lock</w:t>
            </w:r>
          </w:p>
        </w:tc>
        <w:tc>
          <w:tcPr>
            <w:tcW w:w="2552" w:type="dxa"/>
          </w:tcPr>
          <w:p w14:paraId="0983892F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O1</w:t>
            </w:r>
          </w:p>
        </w:tc>
      </w:tr>
      <w:tr w:rsidR="000805CD" w:rsidRPr="00977CE7" w14:paraId="315D1423" w14:textId="77777777" w:rsidTr="000805CD">
        <w:tc>
          <w:tcPr>
            <w:tcW w:w="6941" w:type="dxa"/>
          </w:tcPr>
          <w:p w14:paraId="2ADC4AA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Camera at front of house</w:t>
            </w:r>
          </w:p>
        </w:tc>
        <w:tc>
          <w:tcPr>
            <w:tcW w:w="2552" w:type="dxa"/>
          </w:tcPr>
          <w:p w14:paraId="6029743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C1</w:t>
            </w:r>
          </w:p>
        </w:tc>
      </w:tr>
      <w:tr w:rsidR="000805CD" w:rsidRPr="00977CE7" w14:paraId="3368F017" w14:textId="77777777" w:rsidTr="000805CD">
        <w:tc>
          <w:tcPr>
            <w:tcW w:w="6941" w:type="dxa"/>
          </w:tcPr>
          <w:p w14:paraId="5ADA6399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Camera at rear of house</w:t>
            </w:r>
          </w:p>
        </w:tc>
        <w:tc>
          <w:tcPr>
            <w:tcW w:w="2552" w:type="dxa"/>
          </w:tcPr>
          <w:p w14:paraId="072BB91B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C2</w:t>
            </w:r>
          </w:p>
        </w:tc>
      </w:tr>
      <w:tr w:rsidR="00A95239" w:rsidRPr="00977CE7" w14:paraId="618C7DAB" w14:textId="77777777" w:rsidTr="000805CD">
        <w:tc>
          <w:tcPr>
            <w:tcW w:w="6941" w:type="dxa"/>
          </w:tcPr>
          <w:p w14:paraId="5BCF6D6F" w14:textId="77777777" w:rsidR="00A95239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Burglar alarm siren</w:t>
            </w:r>
          </w:p>
        </w:tc>
        <w:tc>
          <w:tcPr>
            <w:tcW w:w="2552" w:type="dxa"/>
          </w:tcPr>
          <w:p w14:paraId="3FA61550" w14:textId="77777777" w:rsidR="00A95239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S1</w:t>
            </w:r>
          </w:p>
        </w:tc>
      </w:tr>
      <w:tr w:rsidR="00A95239" w:rsidRPr="00977CE7" w14:paraId="20F12ABA" w14:textId="77777777" w:rsidTr="000805CD">
        <w:tc>
          <w:tcPr>
            <w:tcW w:w="6941" w:type="dxa"/>
          </w:tcPr>
          <w:p w14:paraId="65BE00A1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detector in hallway</w:t>
            </w:r>
          </w:p>
        </w:tc>
        <w:tc>
          <w:tcPr>
            <w:tcW w:w="2552" w:type="dxa"/>
          </w:tcPr>
          <w:p w14:paraId="452B15D3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K1</w:t>
            </w:r>
          </w:p>
        </w:tc>
      </w:tr>
      <w:tr w:rsidR="00A95239" w:rsidRPr="00977CE7" w14:paraId="383739B3" w14:textId="77777777" w:rsidTr="000805CD">
        <w:tc>
          <w:tcPr>
            <w:tcW w:w="6941" w:type="dxa"/>
          </w:tcPr>
          <w:p w14:paraId="5F00EAB3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Heat detector in kitchen</w:t>
            </w:r>
          </w:p>
        </w:tc>
        <w:tc>
          <w:tcPr>
            <w:tcW w:w="2552" w:type="dxa"/>
          </w:tcPr>
          <w:p w14:paraId="4138B9A8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K2</w:t>
            </w:r>
          </w:p>
        </w:tc>
      </w:tr>
      <w:tr w:rsidR="00A95239" w:rsidRPr="00977CE7" w14:paraId="032F8914" w14:textId="77777777" w:rsidTr="000805CD">
        <w:tc>
          <w:tcPr>
            <w:tcW w:w="6941" w:type="dxa"/>
          </w:tcPr>
          <w:p w14:paraId="39AD4F6F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alarm in hallway</w:t>
            </w:r>
          </w:p>
        </w:tc>
        <w:tc>
          <w:tcPr>
            <w:tcW w:w="2552" w:type="dxa"/>
          </w:tcPr>
          <w:p w14:paraId="48CD3322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S2</w:t>
            </w:r>
          </w:p>
        </w:tc>
      </w:tr>
      <w:tr w:rsidR="00A95239" w:rsidRPr="00977CE7" w14:paraId="675E638B" w14:textId="77777777" w:rsidTr="000805CD">
        <w:tc>
          <w:tcPr>
            <w:tcW w:w="6941" w:type="dxa"/>
          </w:tcPr>
          <w:p w14:paraId="51AA830E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alarm in kitchen</w:t>
            </w:r>
          </w:p>
        </w:tc>
        <w:tc>
          <w:tcPr>
            <w:tcW w:w="2552" w:type="dxa"/>
          </w:tcPr>
          <w:p w14:paraId="1572922C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S3</w:t>
            </w:r>
          </w:p>
        </w:tc>
      </w:tr>
      <w:tr w:rsidR="00A95239" w:rsidRPr="00977CE7" w14:paraId="7215FD06" w14:textId="77777777" w:rsidTr="000805CD">
        <w:tc>
          <w:tcPr>
            <w:tcW w:w="6941" w:type="dxa"/>
          </w:tcPr>
          <w:p w14:paraId="2B1DC93A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alarm upstairs</w:t>
            </w:r>
          </w:p>
        </w:tc>
        <w:tc>
          <w:tcPr>
            <w:tcW w:w="2552" w:type="dxa"/>
          </w:tcPr>
          <w:p w14:paraId="30BD87F8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S4</w:t>
            </w:r>
          </w:p>
        </w:tc>
      </w:tr>
    </w:tbl>
    <w:p w14:paraId="5098B767" w14:textId="77777777" w:rsidR="00A95239" w:rsidRDefault="00A95239" w:rsidP="00977CE7">
      <w:pPr>
        <w:rPr>
          <w:lang w:eastAsia="en-GB"/>
        </w:rPr>
      </w:pPr>
    </w:p>
    <w:p w14:paraId="0DC0DDBC" w14:textId="77777777" w:rsidR="00A95239" w:rsidRDefault="00A95239">
      <w:pPr>
        <w:rPr>
          <w:lang w:eastAsia="en-GB"/>
        </w:rPr>
      </w:pPr>
      <w:r>
        <w:rPr>
          <w:lang w:eastAsia="en-GB"/>
        </w:rPr>
        <w:br w:type="page"/>
      </w:r>
    </w:p>
    <w:p w14:paraId="3B073DAE" w14:textId="77777777" w:rsidR="00977CE7" w:rsidRPr="00977CE7" w:rsidRDefault="00977CE7" w:rsidP="00977CE7">
      <w:pPr>
        <w:rPr>
          <w:lang w:eastAsia="en-GB"/>
        </w:rPr>
      </w:pPr>
    </w:p>
    <w:p w14:paraId="1FD60186" w14:textId="77777777" w:rsidR="00977CE7" w:rsidRDefault="00A95239" w:rsidP="00977CE7">
      <w:pPr>
        <w:rPr>
          <w:lang w:eastAsia="en-GB"/>
        </w:rPr>
      </w:pPr>
      <w:bookmarkStart w:id="2" w:name="_Hlk496539708"/>
      <w:r>
        <w:rPr>
          <w:lang w:eastAsia="en-GB"/>
        </w:rPr>
        <w:t>Decide which devices will be connected to which</w:t>
      </w:r>
      <w:r w:rsidR="00056C5D">
        <w:rPr>
          <w:lang w:eastAsia="en-GB"/>
        </w:rPr>
        <w:t xml:space="preserve"> using a diagram</w:t>
      </w:r>
      <w:bookmarkEnd w:id="2"/>
      <w:r w:rsidR="00056C5D">
        <w:rPr>
          <w:lang w:eastAsia="en-GB"/>
        </w:rPr>
        <w:t xml:space="preserve">, </w:t>
      </w:r>
      <w:proofErr w:type="spellStart"/>
      <w:r w:rsidR="00056C5D">
        <w:rPr>
          <w:lang w:eastAsia="en-GB"/>
        </w:rPr>
        <w:t>eg</w:t>
      </w:r>
      <w:proofErr w:type="spellEnd"/>
      <w:r w:rsidR="00977CE7" w:rsidRPr="00977CE7">
        <w:rPr>
          <w:lang w:eastAsia="en-GB"/>
        </w:rPr>
        <w:t>:</w:t>
      </w:r>
    </w:p>
    <w:p w14:paraId="700525D4" w14:textId="77777777" w:rsidR="00056C5D" w:rsidRDefault="00056C5D" w:rsidP="00977CE7">
      <w:pPr>
        <w:rPr>
          <w:lang w:eastAsia="en-GB"/>
        </w:rPr>
      </w:pPr>
    </w:p>
    <w:p w14:paraId="1089200B" w14:textId="77777777" w:rsidR="00056C5D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E7732" wp14:editId="568F752E">
                <wp:simplePos x="0" y="0"/>
                <wp:positionH relativeFrom="column">
                  <wp:posOffset>4175760</wp:posOffset>
                </wp:positionH>
                <wp:positionV relativeFrom="paragraph">
                  <wp:posOffset>5080</wp:posOffset>
                </wp:positionV>
                <wp:extent cx="601980" cy="6019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14906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BF5CC" id="Oval 10" o:spid="_x0000_s1026" style="position:absolute;margin-left:328.8pt;margin-top:.4pt;width:47.4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F5281" wp14:editId="0D5D152E">
                <wp:simplePos x="0" y="0"/>
                <wp:positionH relativeFrom="column">
                  <wp:posOffset>2872740</wp:posOffset>
                </wp:positionH>
                <wp:positionV relativeFrom="paragraph">
                  <wp:posOffset>8255</wp:posOffset>
                </wp:positionV>
                <wp:extent cx="601980" cy="6019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13058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4902B" id="Oval 9" o:spid="_x0000_s1027" style="position:absolute;margin-left:226.2pt;margin-top:.65pt;width:47.4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231EB" wp14:editId="3A41E4A8">
                <wp:simplePos x="0" y="0"/>
                <wp:positionH relativeFrom="column">
                  <wp:posOffset>205740</wp:posOffset>
                </wp:positionH>
                <wp:positionV relativeFrom="paragraph">
                  <wp:posOffset>6985</wp:posOffset>
                </wp:positionV>
                <wp:extent cx="601980" cy="601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BE2A2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16.2pt;margin-top:.55pt;width:47.4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DC42C" wp14:editId="188B75DF">
                <wp:simplePos x="0" y="0"/>
                <wp:positionH relativeFrom="column">
                  <wp:posOffset>1508760</wp:posOffset>
                </wp:positionH>
                <wp:positionV relativeFrom="paragraph">
                  <wp:posOffset>3810</wp:posOffset>
                </wp:positionV>
                <wp:extent cx="601980" cy="6019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730F5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DD572" id="Oval 8" o:spid="_x0000_s1029" style="position:absolute;margin-left:118.8pt;margin-top:.3pt;width:47.4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xMdQIAAEg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p w14:paraId="779EFA5E" w14:textId="77777777" w:rsidR="00056C5D" w:rsidRDefault="00056C5D" w:rsidP="00977CE7">
      <w:pPr>
        <w:rPr>
          <w:lang w:eastAsia="en-GB"/>
        </w:rPr>
      </w:pPr>
    </w:p>
    <w:p w14:paraId="28F7E714" w14:textId="77777777" w:rsidR="00056C5D" w:rsidRDefault="00056C5D" w:rsidP="00977CE7">
      <w:pPr>
        <w:rPr>
          <w:lang w:eastAsia="en-GB"/>
        </w:rPr>
      </w:pPr>
    </w:p>
    <w:p w14:paraId="4968B8B7" w14:textId="77777777" w:rsidR="00056C5D" w:rsidRDefault="00056C5D" w:rsidP="00977CE7">
      <w:pPr>
        <w:rPr>
          <w:lang w:eastAsia="en-GB"/>
        </w:rPr>
      </w:pPr>
    </w:p>
    <w:p w14:paraId="51832523" w14:textId="77777777" w:rsidR="00056C5D" w:rsidRDefault="00056C5D" w:rsidP="00977CE7">
      <w:pPr>
        <w:rPr>
          <w:lang w:eastAsia="en-GB"/>
        </w:rPr>
      </w:pPr>
    </w:p>
    <w:p w14:paraId="2F3495B2" w14:textId="77777777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5B418" wp14:editId="5C4ACC84">
                <wp:simplePos x="0" y="0"/>
                <wp:positionH relativeFrom="column">
                  <wp:posOffset>4831080</wp:posOffset>
                </wp:positionH>
                <wp:positionV relativeFrom="paragraph">
                  <wp:posOffset>31750</wp:posOffset>
                </wp:positionV>
                <wp:extent cx="601980" cy="60198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BE1C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A040A" id="Oval 14" o:spid="_x0000_s1030" style="position:absolute;margin-left:380.4pt;margin-top:2.5pt;width:47.4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L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4CEF4" wp14:editId="33D428CE">
                <wp:simplePos x="0" y="0"/>
                <wp:positionH relativeFrom="column">
                  <wp:posOffset>3528060</wp:posOffset>
                </wp:positionH>
                <wp:positionV relativeFrom="paragraph">
                  <wp:posOffset>34925</wp:posOffset>
                </wp:positionV>
                <wp:extent cx="601980" cy="601980"/>
                <wp:effectExtent l="0" t="0" r="2667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7E9AA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8880B" id="Oval 13" o:spid="_x0000_s1031" style="position:absolute;margin-left:277.8pt;margin-top:2.75pt;width:47.4pt;height:4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L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E2938" wp14:editId="1EF04700">
                <wp:simplePos x="0" y="0"/>
                <wp:positionH relativeFrom="column">
                  <wp:posOffset>2164080</wp:posOffset>
                </wp:positionH>
                <wp:positionV relativeFrom="paragraph">
                  <wp:posOffset>30480</wp:posOffset>
                </wp:positionV>
                <wp:extent cx="601980" cy="6019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5C37C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B8AA9" id="Oval 12" o:spid="_x0000_s1032" style="position:absolute;margin-left:170.4pt;margin-top:2.4pt;width:47.4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L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09602" wp14:editId="7CE77761">
                <wp:simplePos x="0" y="0"/>
                <wp:positionH relativeFrom="column">
                  <wp:posOffset>861060</wp:posOffset>
                </wp:positionH>
                <wp:positionV relativeFrom="paragraph">
                  <wp:posOffset>33655</wp:posOffset>
                </wp:positionV>
                <wp:extent cx="601980" cy="6019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8793E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E38F7" id="Oval 11" o:spid="_x0000_s1033" style="position:absolute;margin-left:67.8pt;margin-top:2.65pt;width:47.4pt;height:4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L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F5F894F" w14:textId="77777777" w:rsidR="006C1D04" w:rsidRDefault="006C1D04" w:rsidP="00977CE7">
      <w:pPr>
        <w:rPr>
          <w:lang w:eastAsia="en-GB"/>
        </w:rPr>
      </w:pPr>
    </w:p>
    <w:p w14:paraId="5F2365A7" w14:textId="77777777" w:rsidR="006C1D04" w:rsidRDefault="006C1D04" w:rsidP="00977CE7">
      <w:pPr>
        <w:rPr>
          <w:lang w:eastAsia="en-GB"/>
        </w:rPr>
      </w:pPr>
    </w:p>
    <w:p w14:paraId="6BFF9C38" w14:textId="77777777" w:rsidR="006C1D04" w:rsidRDefault="006C1D04" w:rsidP="00977CE7">
      <w:pPr>
        <w:rPr>
          <w:lang w:eastAsia="en-GB"/>
        </w:rPr>
      </w:pPr>
    </w:p>
    <w:p w14:paraId="48190768" w14:textId="77777777" w:rsidR="006C1D04" w:rsidRDefault="006C1D04" w:rsidP="00977CE7">
      <w:pPr>
        <w:rPr>
          <w:lang w:eastAsia="en-GB"/>
        </w:rPr>
      </w:pPr>
    </w:p>
    <w:p w14:paraId="033DEC63" w14:textId="77777777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BCE55" wp14:editId="49877AA8">
                <wp:simplePos x="0" y="0"/>
                <wp:positionH relativeFrom="column">
                  <wp:posOffset>182880</wp:posOffset>
                </wp:positionH>
                <wp:positionV relativeFrom="paragraph">
                  <wp:posOffset>11430</wp:posOffset>
                </wp:positionV>
                <wp:extent cx="601980" cy="6019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214A5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E38F7" id="Oval 15" o:spid="_x0000_s1034" style="position:absolute;margin-left:14.4pt;margin-top:.9pt;width:47.4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oGdgIAAEs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" fillcolor="#4f81bd [3204]" strokecolor="#243f60 [1604]" strokeweight="2pt">
                <v:textbox>
                  <w:txbxContent>
                    <w:p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</w:t>
                      </w:r>
                      <w:r w:rsidRPr="006C1D04">
                        <w:rPr>
                          <w:sz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94875" wp14:editId="60DDB101">
                <wp:simplePos x="0" y="0"/>
                <wp:positionH relativeFrom="column">
                  <wp:posOffset>1485900</wp:posOffset>
                </wp:positionH>
                <wp:positionV relativeFrom="paragraph">
                  <wp:posOffset>8255</wp:posOffset>
                </wp:positionV>
                <wp:extent cx="601980" cy="601980"/>
                <wp:effectExtent l="0" t="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1C555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B8AA9" id="Oval 16" o:spid="_x0000_s1035" style="position:absolute;margin-left:117pt;margin-top:.65pt;width:47.4pt;height:4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" fillcolor="#4f81bd [3204]" strokecolor="#243f60 [1604]" strokeweight="2pt">
                <v:textbox>
                  <w:txbxContent>
                    <w:p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</w:t>
                      </w: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C60FC" wp14:editId="2881736C">
                <wp:simplePos x="0" y="0"/>
                <wp:positionH relativeFrom="column">
                  <wp:posOffset>2849880</wp:posOffset>
                </wp:positionH>
                <wp:positionV relativeFrom="paragraph">
                  <wp:posOffset>12700</wp:posOffset>
                </wp:positionV>
                <wp:extent cx="601980" cy="601980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CEAF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8880B" id="Oval 17" o:spid="_x0000_s1036" style="position:absolute;margin-left:224.4pt;margin-top:1pt;width:47.4pt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" fillcolor="#4f81bd [3204]" strokecolor="#243f60 [1604]" strokeweight="2pt">
                <v:textbox>
                  <w:txbxContent>
                    <w:p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</w:t>
                      </w: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5C1D7" wp14:editId="6E5A1325">
                <wp:simplePos x="0" y="0"/>
                <wp:positionH relativeFrom="column">
                  <wp:posOffset>4152900</wp:posOffset>
                </wp:positionH>
                <wp:positionV relativeFrom="paragraph">
                  <wp:posOffset>9525</wp:posOffset>
                </wp:positionV>
                <wp:extent cx="601980" cy="6019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24155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A040A" id="Oval 18" o:spid="_x0000_s1037" style="position:absolute;margin-left:327pt;margin-top:.75pt;width:47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xydgIAAEs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" fillcolor="#4f81bd [3204]" strokecolor="#243f60 [1604]" strokeweight="2pt">
                <v:textbox>
                  <w:txbxContent>
                    <w:p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</w:p>
    <w:p w14:paraId="79A25001" w14:textId="77777777" w:rsidR="006C1D04" w:rsidRDefault="006C1D04" w:rsidP="00977CE7">
      <w:pPr>
        <w:rPr>
          <w:lang w:eastAsia="en-GB"/>
        </w:rPr>
      </w:pPr>
    </w:p>
    <w:p w14:paraId="62E41F7D" w14:textId="77777777" w:rsidR="006C1D04" w:rsidRDefault="006C1D04" w:rsidP="00977CE7">
      <w:pPr>
        <w:rPr>
          <w:lang w:eastAsia="en-GB"/>
        </w:rPr>
      </w:pPr>
    </w:p>
    <w:p w14:paraId="6498E92E" w14:textId="77777777" w:rsidR="006C1D04" w:rsidRDefault="006C1D04" w:rsidP="00977CE7">
      <w:pPr>
        <w:rPr>
          <w:lang w:eastAsia="en-GB"/>
        </w:rPr>
      </w:pPr>
    </w:p>
    <w:p w14:paraId="593683B1" w14:textId="77777777" w:rsidR="006C1D04" w:rsidRDefault="006C1D04" w:rsidP="00977CE7">
      <w:pPr>
        <w:rPr>
          <w:lang w:eastAsia="en-GB"/>
        </w:rPr>
      </w:pPr>
    </w:p>
    <w:p w14:paraId="1B67126B" w14:textId="77777777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D5B92" wp14:editId="7FCE9D84">
                <wp:simplePos x="0" y="0"/>
                <wp:positionH relativeFrom="column">
                  <wp:posOffset>4762500</wp:posOffset>
                </wp:positionH>
                <wp:positionV relativeFrom="paragraph">
                  <wp:posOffset>80645</wp:posOffset>
                </wp:positionV>
                <wp:extent cx="601980" cy="601980"/>
                <wp:effectExtent l="0" t="0" r="2667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2DDE5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516AF" id="Oval 22" o:spid="_x0000_s1038" style="position:absolute;margin-left:375pt;margin-top:6.35pt;width:47.4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DDAF9" wp14:editId="5B464C69">
                <wp:simplePos x="0" y="0"/>
                <wp:positionH relativeFrom="column">
                  <wp:posOffset>3459480</wp:posOffset>
                </wp:positionH>
                <wp:positionV relativeFrom="paragraph">
                  <wp:posOffset>83820</wp:posOffset>
                </wp:positionV>
                <wp:extent cx="601980" cy="6019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6D09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849EA" id="Oval 21" o:spid="_x0000_s1039" style="position:absolute;margin-left:272.4pt;margin-top:6.6pt;width:47.4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E3CB3" wp14:editId="789B6FB9">
                <wp:simplePos x="0" y="0"/>
                <wp:positionH relativeFrom="column">
                  <wp:posOffset>2095500</wp:posOffset>
                </wp:positionH>
                <wp:positionV relativeFrom="paragraph">
                  <wp:posOffset>79375</wp:posOffset>
                </wp:positionV>
                <wp:extent cx="601980" cy="6019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F7AF3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9133A" id="Oval 20" o:spid="_x0000_s1040" style="position:absolute;margin-left:165pt;margin-top:6.25pt;width:47.4pt;height:4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9FE18" wp14:editId="4635E284">
                <wp:simplePos x="0" y="0"/>
                <wp:positionH relativeFrom="column">
                  <wp:posOffset>792480</wp:posOffset>
                </wp:positionH>
                <wp:positionV relativeFrom="paragraph">
                  <wp:posOffset>82550</wp:posOffset>
                </wp:positionV>
                <wp:extent cx="601980" cy="6019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B7B2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DB257" id="Oval 19" o:spid="_x0000_s1041" style="position:absolute;margin-left:62.4pt;margin-top:6.5pt;width:47.4pt;height:4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T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C3A42AD" w14:textId="77777777" w:rsidR="006C1D04" w:rsidRDefault="006C1D04" w:rsidP="00977CE7">
      <w:pPr>
        <w:rPr>
          <w:lang w:eastAsia="en-GB"/>
        </w:rPr>
      </w:pPr>
    </w:p>
    <w:p w14:paraId="421CBC57" w14:textId="77777777" w:rsidR="006C1D04" w:rsidRDefault="006C1D04" w:rsidP="00977CE7">
      <w:pPr>
        <w:rPr>
          <w:lang w:eastAsia="en-GB"/>
        </w:rPr>
      </w:pPr>
    </w:p>
    <w:p w14:paraId="6372391C" w14:textId="77777777" w:rsidR="006C1D04" w:rsidRDefault="006C1D04" w:rsidP="00977CE7">
      <w:pPr>
        <w:rPr>
          <w:lang w:eastAsia="en-GB"/>
        </w:rPr>
      </w:pPr>
    </w:p>
    <w:p w14:paraId="3005C967" w14:textId="77777777" w:rsidR="006C1D04" w:rsidRDefault="006C1D04" w:rsidP="00977CE7">
      <w:pPr>
        <w:rPr>
          <w:lang w:eastAsia="en-GB"/>
        </w:rPr>
      </w:pPr>
    </w:p>
    <w:p w14:paraId="690C5346" w14:textId="77777777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FCF47" wp14:editId="56FF8ACB">
                <wp:simplePos x="0" y="0"/>
                <wp:positionH relativeFrom="column">
                  <wp:posOffset>190500</wp:posOffset>
                </wp:positionH>
                <wp:positionV relativeFrom="paragraph">
                  <wp:posOffset>15240</wp:posOffset>
                </wp:positionV>
                <wp:extent cx="601980" cy="601980"/>
                <wp:effectExtent l="0" t="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1F9B5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F131B" id="Oval 23" o:spid="_x0000_s1042" style="position:absolute;margin-left:15pt;margin-top:1.2pt;width:47.4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K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C69D6" wp14:editId="53F4F349">
                <wp:simplePos x="0" y="0"/>
                <wp:positionH relativeFrom="column">
                  <wp:posOffset>1493520</wp:posOffset>
                </wp:positionH>
                <wp:positionV relativeFrom="paragraph">
                  <wp:posOffset>12065</wp:posOffset>
                </wp:positionV>
                <wp:extent cx="601980" cy="6019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DA88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37BB" id="Oval 24" o:spid="_x0000_s1043" style="position:absolute;margin-left:117.6pt;margin-top:.95pt;width:47.4pt;height:4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K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6085D" wp14:editId="091BD79E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</wp:posOffset>
                </wp:positionV>
                <wp:extent cx="601980" cy="6019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2F253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4C3DD" id="Oval 25" o:spid="_x0000_s1044" style="position:absolute;margin-left:225pt;margin-top:1.3pt;width:47.4pt;height:4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fxdwIAAEs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F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B7762" wp14:editId="7A8F99CE">
                <wp:simplePos x="0" y="0"/>
                <wp:positionH relativeFrom="column">
                  <wp:posOffset>4160520</wp:posOffset>
                </wp:positionH>
                <wp:positionV relativeFrom="paragraph">
                  <wp:posOffset>13335</wp:posOffset>
                </wp:positionV>
                <wp:extent cx="601980" cy="6019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77224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5E6A5" id="Oval 26" o:spid="_x0000_s1045" style="position:absolute;margin-left:327.6pt;margin-top:1.05pt;width:47.4pt;height:4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O1</w:t>
                      </w:r>
                    </w:p>
                  </w:txbxContent>
                </v:textbox>
              </v:oval>
            </w:pict>
          </mc:Fallback>
        </mc:AlternateContent>
      </w:r>
    </w:p>
    <w:p w14:paraId="18E3A2FC" w14:textId="77777777" w:rsidR="006C1D04" w:rsidRDefault="006C1D04" w:rsidP="00977CE7">
      <w:pPr>
        <w:rPr>
          <w:lang w:eastAsia="en-GB"/>
        </w:rPr>
      </w:pPr>
    </w:p>
    <w:p w14:paraId="6FF06F5E" w14:textId="77777777" w:rsidR="006C1D04" w:rsidRDefault="006C1D04" w:rsidP="00977CE7">
      <w:pPr>
        <w:rPr>
          <w:lang w:eastAsia="en-GB"/>
        </w:rPr>
      </w:pPr>
    </w:p>
    <w:p w14:paraId="75ED5079" w14:textId="77777777" w:rsidR="006C1D04" w:rsidRDefault="006C1D04" w:rsidP="00977CE7">
      <w:pPr>
        <w:rPr>
          <w:lang w:eastAsia="en-GB"/>
        </w:rPr>
      </w:pPr>
    </w:p>
    <w:p w14:paraId="2C351E61" w14:textId="77777777" w:rsidR="006C1D04" w:rsidRDefault="006C1D04" w:rsidP="00977CE7">
      <w:pPr>
        <w:rPr>
          <w:lang w:eastAsia="en-GB"/>
        </w:rPr>
      </w:pPr>
    </w:p>
    <w:p w14:paraId="0CDB42C9" w14:textId="77777777" w:rsidR="00E92728" w:rsidRDefault="00E92728" w:rsidP="00977CE7">
      <w:pPr>
        <w:rPr>
          <w:lang w:eastAsia="en-GB"/>
        </w:rPr>
      </w:pPr>
    </w:p>
    <w:p w14:paraId="529DE0CD" w14:textId="6D257359" w:rsidR="0048227B" w:rsidRDefault="0048227B" w:rsidP="00977CE7">
      <w:pPr>
        <w:rPr>
          <w:lang w:eastAsia="en-GB"/>
        </w:rPr>
      </w:pPr>
      <w:bookmarkStart w:id="3" w:name="_Hlk496539696"/>
      <w:r w:rsidRPr="0048227B">
        <w:rPr>
          <w:lang w:eastAsia="en-GB"/>
        </w:rPr>
        <w:t xml:space="preserve">Each device can send a message to any other </w:t>
      </w:r>
      <w:r w:rsidR="00742652" w:rsidRPr="0048227B">
        <w:rPr>
          <w:lang w:eastAsia="en-GB"/>
        </w:rPr>
        <w:t>device,</w:t>
      </w:r>
      <w:r w:rsidRPr="0048227B">
        <w:rPr>
          <w:lang w:eastAsia="en-GB"/>
        </w:rPr>
        <w:t xml:space="preserve"> but it can only travel through connected nodes.  </w:t>
      </w:r>
    </w:p>
    <w:p w14:paraId="0DC5F2C4" w14:textId="77777777" w:rsidR="0048227B" w:rsidRDefault="0048227B" w:rsidP="00977CE7">
      <w:pPr>
        <w:rPr>
          <w:lang w:eastAsia="en-GB"/>
        </w:rPr>
      </w:pPr>
    </w:p>
    <w:p w14:paraId="7DFEF7F4" w14:textId="77777777" w:rsidR="0048227B" w:rsidRDefault="0048227B" w:rsidP="00977CE7">
      <w:pPr>
        <w:rPr>
          <w:lang w:eastAsia="en-GB"/>
        </w:rPr>
      </w:pPr>
      <w:r>
        <w:rPr>
          <w:lang w:eastAsia="en-GB"/>
        </w:rPr>
        <w:t>How effectively were messages delivered?</w:t>
      </w:r>
    </w:p>
    <w:p w14:paraId="397B5908" w14:textId="77777777" w:rsidR="0048227B" w:rsidRDefault="0048227B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C5E4E" wp14:editId="5F8ADAE2">
                <wp:simplePos x="0" y="0"/>
                <wp:positionH relativeFrom="column">
                  <wp:posOffset>-91440</wp:posOffset>
                </wp:positionH>
                <wp:positionV relativeFrom="paragraph">
                  <wp:posOffset>62865</wp:posOffset>
                </wp:positionV>
                <wp:extent cx="5829300" cy="1143000"/>
                <wp:effectExtent l="0" t="0" r="19050" b="190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05CDE" w14:textId="77777777" w:rsidR="0048227B" w:rsidRDefault="0048227B" w:rsidP="004822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7EF9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46" type="#_x0000_t202" style="position:absolute;margin-left:-7.2pt;margin-top:4.95pt;width:459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">
                <v:textbox>
                  <w:txbxContent>
                    <w:p w:rsidR="0048227B" w:rsidRDefault="0048227B" w:rsidP="0048227B"/>
                  </w:txbxContent>
                </v:textbox>
              </v:shape>
            </w:pict>
          </mc:Fallback>
        </mc:AlternateContent>
      </w:r>
    </w:p>
    <w:p w14:paraId="4C135874" w14:textId="77777777" w:rsidR="0048227B" w:rsidRDefault="0048227B" w:rsidP="00977CE7">
      <w:pPr>
        <w:rPr>
          <w:lang w:eastAsia="en-GB"/>
        </w:rPr>
      </w:pPr>
    </w:p>
    <w:p w14:paraId="1D353E19" w14:textId="77777777" w:rsidR="0048227B" w:rsidRDefault="0048227B" w:rsidP="00977CE7">
      <w:pPr>
        <w:rPr>
          <w:lang w:eastAsia="en-GB"/>
        </w:rPr>
      </w:pPr>
    </w:p>
    <w:p w14:paraId="1E9C0466" w14:textId="77777777" w:rsidR="0048227B" w:rsidRDefault="0048227B" w:rsidP="00977CE7">
      <w:pPr>
        <w:rPr>
          <w:lang w:eastAsia="en-GB"/>
        </w:rPr>
      </w:pPr>
    </w:p>
    <w:p w14:paraId="62618330" w14:textId="77777777" w:rsidR="0048227B" w:rsidRDefault="0048227B" w:rsidP="00977CE7">
      <w:pPr>
        <w:rPr>
          <w:lang w:eastAsia="en-GB"/>
        </w:rPr>
      </w:pPr>
    </w:p>
    <w:p w14:paraId="51F2A2E0" w14:textId="77777777" w:rsidR="0048227B" w:rsidRDefault="0048227B" w:rsidP="00977CE7">
      <w:pPr>
        <w:rPr>
          <w:lang w:eastAsia="en-GB"/>
        </w:rPr>
      </w:pPr>
    </w:p>
    <w:p w14:paraId="645F4E6E" w14:textId="77777777" w:rsidR="0048227B" w:rsidRDefault="0048227B" w:rsidP="00977CE7">
      <w:pPr>
        <w:rPr>
          <w:lang w:eastAsia="en-GB"/>
        </w:rPr>
      </w:pPr>
    </w:p>
    <w:p w14:paraId="3750B0BF" w14:textId="77777777" w:rsidR="0048227B" w:rsidRDefault="0048227B" w:rsidP="00977CE7">
      <w:pPr>
        <w:rPr>
          <w:lang w:eastAsia="en-GB"/>
        </w:rPr>
      </w:pPr>
      <w:r>
        <w:rPr>
          <w:lang w:eastAsia="en-GB"/>
        </w:rPr>
        <w:t>How busy were each of the nodes?</w:t>
      </w:r>
    </w:p>
    <w:bookmarkEnd w:id="3"/>
    <w:p w14:paraId="2D99609C" w14:textId="77777777" w:rsidR="00755E6E" w:rsidRDefault="0048227B">
      <w:pPr>
        <w:rPr>
          <w:i/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FBF660" wp14:editId="1927BEC2">
                <wp:simplePos x="0" y="0"/>
                <wp:positionH relativeFrom="page">
                  <wp:align>center</wp:align>
                </wp:positionH>
                <wp:positionV relativeFrom="paragraph">
                  <wp:posOffset>133985</wp:posOffset>
                </wp:positionV>
                <wp:extent cx="5829300" cy="1257300"/>
                <wp:effectExtent l="0" t="0" r="19050" b="1905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FBF2" w14:textId="77777777" w:rsidR="0048227B" w:rsidRDefault="0048227B" w:rsidP="004822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7EF93" id="_x0000_s1047" type="#_x0000_t202" style="position:absolute;margin-left:0;margin-top:10.55pt;width:459pt;height:99pt;z-index:251693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4mLAIAAFo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">
                <v:textbox>
                  <w:txbxContent>
                    <w:p w:rsidR="0048227B" w:rsidRDefault="0048227B" w:rsidP="0048227B"/>
                  </w:txbxContent>
                </v:textbox>
                <w10:wrap anchorx="page"/>
              </v:shape>
            </w:pict>
          </mc:Fallback>
        </mc:AlternateContent>
      </w:r>
      <w:r w:rsidR="00755E6E">
        <w:rPr>
          <w:i/>
          <w:lang w:eastAsia="en-GB"/>
        </w:rPr>
        <w:br w:type="page"/>
      </w:r>
    </w:p>
    <w:p w14:paraId="701C169D" w14:textId="77777777" w:rsidR="00977CE7" w:rsidRPr="00977CE7" w:rsidRDefault="00977CE7" w:rsidP="00977CE7">
      <w:pPr>
        <w:rPr>
          <w:i/>
          <w:lang w:eastAsia="en-GB"/>
        </w:rPr>
      </w:pPr>
      <w:r w:rsidRPr="00977CE7">
        <w:rPr>
          <w:i/>
          <w:lang w:eastAsia="en-GB"/>
        </w:rPr>
        <w:lastRenderedPageBreak/>
        <w:t>Use this sheet to write your messages.  Fold it in such a way that only the address can be seen by the switch.  Remember if you are a printer, you only have a limited set of messages.</w:t>
      </w:r>
    </w:p>
    <w:p w14:paraId="009C6BFE" w14:textId="77777777" w:rsidR="00977CE7" w:rsidRPr="00977CE7" w:rsidRDefault="00977CE7" w:rsidP="00977CE7">
      <w:pPr>
        <w:rPr>
          <w:lang w:eastAsia="en-GB"/>
        </w:rPr>
      </w:pPr>
    </w:p>
    <w:p w14:paraId="0BE79291" w14:textId="77777777" w:rsidR="00977CE7" w:rsidRPr="00977CE7" w:rsidRDefault="00977CE7" w:rsidP="00977CE7">
      <w:pPr>
        <w:rPr>
          <w:lang w:eastAsia="en-GB"/>
        </w:rPr>
      </w:pPr>
      <w:r w:rsidRPr="00977CE7">
        <w:rPr>
          <w:b/>
          <w:lang w:eastAsia="en-GB"/>
        </w:rPr>
        <w:t>Message</w:t>
      </w:r>
    </w:p>
    <w:p w14:paraId="4DEE8D5B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DD1F3" wp14:editId="06FC16F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829300" cy="1257300"/>
                <wp:effectExtent l="7620" t="12700" r="11430" b="635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E123B" w14:textId="77777777" w:rsidR="00056C5D" w:rsidRDefault="00056C5D" w:rsidP="00977C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E9099" id="_x0000_s1048" type="#_x0000_t202" style="position:absolute;margin-left:0;margin-top:7.8pt;width:459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akLAIAAFk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">
                <v:textbox>
                  <w:txbxContent>
                    <w:p w:rsidR="00056C5D" w:rsidRDefault="00056C5D" w:rsidP="00977CE7"/>
                  </w:txbxContent>
                </v:textbox>
              </v:shape>
            </w:pict>
          </mc:Fallback>
        </mc:AlternateContent>
      </w:r>
    </w:p>
    <w:p w14:paraId="53B1C8BE" w14:textId="77777777" w:rsidR="00977CE7" w:rsidRPr="00977CE7" w:rsidRDefault="00977CE7" w:rsidP="00977CE7">
      <w:pPr>
        <w:rPr>
          <w:lang w:eastAsia="en-GB"/>
        </w:rPr>
      </w:pPr>
    </w:p>
    <w:p w14:paraId="666EF9BD" w14:textId="77777777" w:rsidR="00977CE7" w:rsidRPr="00977CE7" w:rsidRDefault="00977CE7" w:rsidP="00977CE7">
      <w:pPr>
        <w:rPr>
          <w:lang w:eastAsia="en-GB"/>
        </w:rPr>
      </w:pPr>
    </w:p>
    <w:p w14:paraId="4A6FA3E6" w14:textId="77777777" w:rsidR="00977CE7" w:rsidRPr="00977CE7" w:rsidRDefault="00977CE7" w:rsidP="00977CE7">
      <w:pPr>
        <w:rPr>
          <w:lang w:eastAsia="en-GB"/>
        </w:rPr>
      </w:pPr>
    </w:p>
    <w:p w14:paraId="37EF7909" w14:textId="77777777" w:rsidR="00977CE7" w:rsidRPr="00977CE7" w:rsidRDefault="00977CE7" w:rsidP="00977CE7">
      <w:pPr>
        <w:rPr>
          <w:lang w:eastAsia="en-GB"/>
        </w:rPr>
      </w:pPr>
    </w:p>
    <w:p w14:paraId="790316DF" w14:textId="77777777" w:rsidR="00977CE7" w:rsidRPr="00977CE7" w:rsidRDefault="00977CE7" w:rsidP="00977CE7">
      <w:pPr>
        <w:rPr>
          <w:lang w:eastAsia="en-GB"/>
        </w:rPr>
      </w:pPr>
    </w:p>
    <w:p w14:paraId="06916998" w14:textId="77777777" w:rsidR="00977CE7" w:rsidRPr="00977CE7" w:rsidRDefault="00977CE7" w:rsidP="00977CE7">
      <w:pPr>
        <w:rPr>
          <w:lang w:eastAsia="en-GB"/>
        </w:rPr>
      </w:pPr>
    </w:p>
    <w:p w14:paraId="138C9402" w14:textId="77777777" w:rsidR="00977CE7" w:rsidRPr="00977CE7" w:rsidRDefault="00977CE7" w:rsidP="00977CE7">
      <w:pPr>
        <w:rPr>
          <w:lang w:eastAsia="en-GB"/>
        </w:rPr>
      </w:pPr>
    </w:p>
    <w:p w14:paraId="1316D584" w14:textId="77777777" w:rsidR="00977CE7" w:rsidRPr="00977CE7" w:rsidRDefault="00977CE7" w:rsidP="00977CE7">
      <w:pPr>
        <w:rPr>
          <w:lang w:eastAsia="en-GB"/>
        </w:rPr>
      </w:pPr>
    </w:p>
    <w:p w14:paraId="6E09D2B0" w14:textId="77777777" w:rsidR="00977CE7" w:rsidRPr="00977CE7" w:rsidRDefault="00977CE7" w:rsidP="00977CE7">
      <w:pPr>
        <w:rPr>
          <w:lang w:eastAsia="en-GB"/>
        </w:rPr>
      </w:pPr>
    </w:p>
    <w:p w14:paraId="09E48A73" w14:textId="77777777" w:rsidR="00977CE7" w:rsidRPr="00977CE7" w:rsidRDefault="00977CE7" w:rsidP="00977CE7">
      <w:pPr>
        <w:rPr>
          <w:lang w:eastAsia="en-GB"/>
        </w:rPr>
      </w:pPr>
    </w:p>
    <w:p w14:paraId="1FA00F75" w14:textId="77777777" w:rsidR="00977CE7" w:rsidRPr="00977CE7" w:rsidRDefault="00977CE7" w:rsidP="00977CE7">
      <w:pPr>
        <w:rPr>
          <w:lang w:eastAsia="en-GB"/>
        </w:rPr>
      </w:pPr>
    </w:p>
    <w:p w14:paraId="5A7DBF63" w14:textId="77777777" w:rsidR="00977CE7" w:rsidRPr="00977CE7" w:rsidRDefault="00977CE7" w:rsidP="00977CE7">
      <w:pPr>
        <w:rPr>
          <w:lang w:eastAsia="en-GB"/>
        </w:rPr>
      </w:pPr>
    </w:p>
    <w:p w14:paraId="25242889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9EAB5" wp14:editId="677DE796">
                <wp:simplePos x="0" y="0"/>
                <wp:positionH relativeFrom="column">
                  <wp:posOffset>-914400</wp:posOffset>
                </wp:positionH>
                <wp:positionV relativeFrom="paragraph">
                  <wp:posOffset>160020</wp:posOffset>
                </wp:positionV>
                <wp:extent cx="7200900" cy="0"/>
                <wp:effectExtent l="7620" t="8890" r="11430" b="1016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DB537" id="Line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2.6pt" to="4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">
                <v:stroke dashstyle="dash"/>
              </v:line>
            </w:pict>
          </mc:Fallback>
        </mc:AlternateContent>
      </w:r>
    </w:p>
    <w:p w14:paraId="7733D500" w14:textId="77777777" w:rsidR="00977CE7" w:rsidRPr="00977CE7" w:rsidRDefault="00977CE7" w:rsidP="00977CE7">
      <w:pPr>
        <w:rPr>
          <w:lang w:eastAsia="en-GB"/>
        </w:rPr>
      </w:pPr>
    </w:p>
    <w:p w14:paraId="1A7F5AE9" w14:textId="77777777" w:rsidR="00977CE7" w:rsidRPr="00977CE7" w:rsidRDefault="00977CE7" w:rsidP="00977CE7">
      <w:pPr>
        <w:rPr>
          <w:lang w:eastAsia="en-GB"/>
        </w:rPr>
      </w:pPr>
    </w:p>
    <w:p w14:paraId="22CF6481" w14:textId="77777777" w:rsidR="00977CE7" w:rsidRPr="00977CE7" w:rsidRDefault="00977CE7" w:rsidP="00977CE7">
      <w:pPr>
        <w:rPr>
          <w:lang w:eastAsia="en-GB"/>
        </w:rPr>
      </w:pPr>
    </w:p>
    <w:p w14:paraId="094F63C3" w14:textId="77777777" w:rsidR="00977CE7" w:rsidRPr="00977CE7" w:rsidRDefault="00977CE7" w:rsidP="00977CE7">
      <w:pPr>
        <w:rPr>
          <w:lang w:eastAsia="en-GB"/>
        </w:rPr>
      </w:pPr>
    </w:p>
    <w:p w14:paraId="45B2DA79" w14:textId="77777777" w:rsidR="00977CE7" w:rsidRPr="00977CE7" w:rsidRDefault="00977CE7" w:rsidP="00977CE7">
      <w:pPr>
        <w:rPr>
          <w:lang w:eastAsia="en-GB"/>
        </w:rPr>
      </w:pPr>
    </w:p>
    <w:p w14:paraId="79743B5B" w14:textId="77777777" w:rsidR="00977CE7" w:rsidRPr="00977CE7" w:rsidRDefault="00977CE7" w:rsidP="00977CE7">
      <w:pPr>
        <w:rPr>
          <w:lang w:eastAsia="en-GB"/>
        </w:rPr>
      </w:pPr>
    </w:p>
    <w:p w14:paraId="7B16055F" w14:textId="77777777" w:rsidR="00977CE7" w:rsidRPr="00977CE7" w:rsidRDefault="00977CE7" w:rsidP="00977CE7">
      <w:pPr>
        <w:rPr>
          <w:lang w:eastAsia="en-GB"/>
        </w:rPr>
      </w:pPr>
    </w:p>
    <w:p w14:paraId="16D8FC55" w14:textId="77777777" w:rsidR="00977CE7" w:rsidRPr="00977CE7" w:rsidRDefault="00977CE7" w:rsidP="00977CE7">
      <w:pPr>
        <w:rPr>
          <w:lang w:eastAsia="en-GB"/>
        </w:rPr>
      </w:pPr>
    </w:p>
    <w:p w14:paraId="1D55153C" w14:textId="77777777" w:rsidR="00977CE7" w:rsidRPr="00977CE7" w:rsidRDefault="00977CE7" w:rsidP="00977CE7">
      <w:pPr>
        <w:rPr>
          <w:lang w:eastAsia="en-GB"/>
        </w:rPr>
      </w:pPr>
    </w:p>
    <w:p w14:paraId="641C55CB" w14:textId="77777777" w:rsidR="00977CE7" w:rsidRPr="00977CE7" w:rsidRDefault="00977CE7" w:rsidP="00977CE7">
      <w:pPr>
        <w:rPr>
          <w:lang w:eastAsia="en-GB"/>
        </w:rPr>
      </w:pPr>
    </w:p>
    <w:p w14:paraId="2E143306" w14:textId="77777777" w:rsidR="00977CE7" w:rsidRPr="00977CE7" w:rsidRDefault="00977CE7" w:rsidP="00977CE7">
      <w:pPr>
        <w:rPr>
          <w:lang w:eastAsia="en-GB"/>
        </w:rPr>
      </w:pPr>
    </w:p>
    <w:p w14:paraId="57F644B2" w14:textId="77777777" w:rsidR="00977CE7" w:rsidRPr="00977CE7" w:rsidRDefault="00977CE7" w:rsidP="00977CE7">
      <w:pPr>
        <w:rPr>
          <w:lang w:eastAsia="en-GB"/>
        </w:rPr>
      </w:pPr>
    </w:p>
    <w:p w14:paraId="1DB64080" w14:textId="77777777" w:rsidR="00977CE7" w:rsidRPr="00977CE7" w:rsidRDefault="00977CE7" w:rsidP="00977CE7">
      <w:pPr>
        <w:rPr>
          <w:lang w:eastAsia="en-GB"/>
        </w:rPr>
      </w:pPr>
    </w:p>
    <w:p w14:paraId="73D52E30" w14:textId="77777777" w:rsidR="00977CE7" w:rsidRPr="00977CE7" w:rsidRDefault="00977CE7" w:rsidP="00977CE7">
      <w:pPr>
        <w:rPr>
          <w:lang w:eastAsia="en-GB"/>
        </w:rPr>
      </w:pPr>
    </w:p>
    <w:p w14:paraId="5459D069" w14:textId="77777777" w:rsidR="00977CE7" w:rsidRPr="00977CE7" w:rsidRDefault="00977CE7" w:rsidP="00977CE7">
      <w:pPr>
        <w:rPr>
          <w:lang w:eastAsia="en-GB"/>
        </w:rPr>
      </w:pPr>
    </w:p>
    <w:p w14:paraId="149D386B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A4A6B" wp14:editId="4575DE69">
                <wp:simplePos x="0" y="0"/>
                <wp:positionH relativeFrom="column">
                  <wp:posOffset>-914400</wp:posOffset>
                </wp:positionH>
                <wp:positionV relativeFrom="paragraph">
                  <wp:posOffset>84455</wp:posOffset>
                </wp:positionV>
                <wp:extent cx="7200900" cy="0"/>
                <wp:effectExtent l="7620" t="8890" r="11430" b="1016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F1153" id="Line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6.65pt" to="4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">
                <v:stroke dashstyle="dash"/>
              </v:line>
            </w:pict>
          </mc:Fallback>
        </mc:AlternateContent>
      </w:r>
    </w:p>
    <w:p w14:paraId="6E8A2667" w14:textId="77777777" w:rsidR="00977CE7" w:rsidRPr="00977CE7" w:rsidRDefault="00977CE7" w:rsidP="00977CE7">
      <w:pPr>
        <w:rPr>
          <w:lang w:eastAsia="en-GB"/>
        </w:rPr>
      </w:pPr>
    </w:p>
    <w:p w14:paraId="44F02CD6" w14:textId="77777777" w:rsidR="00977CE7" w:rsidRPr="00977CE7" w:rsidRDefault="00977CE7" w:rsidP="00977CE7">
      <w:pPr>
        <w:rPr>
          <w:lang w:eastAsia="en-GB"/>
        </w:rPr>
      </w:pPr>
    </w:p>
    <w:p w14:paraId="4CF4EB7A" w14:textId="77777777" w:rsidR="00977CE7" w:rsidRPr="00977CE7" w:rsidRDefault="00977CE7" w:rsidP="00977CE7">
      <w:pPr>
        <w:rPr>
          <w:lang w:eastAsia="en-GB"/>
        </w:rPr>
      </w:pPr>
    </w:p>
    <w:p w14:paraId="6AFA8A13" w14:textId="77777777" w:rsidR="00977CE7" w:rsidRPr="00977CE7" w:rsidRDefault="00977CE7" w:rsidP="00977CE7">
      <w:pPr>
        <w:rPr>
          <w:b/>
          <w:lang w:eastAsia="en-GB"/>
        </w:rPr>
      </w:pPr>
      <w:r w:rsidRPr="00977CE7">
        <w:rPr>
          <w:b/>
          <w:lang w:eastAsia="en-GB"/>
        </w:rPr>
        <w:t>Address</w:t>
      </w:r>
    </w:p>
    <w:p w14:paraId="288FE42E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23F6E" wp14:editId="63A83E45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3200400" cy="457200"/>
                <wp:effectExtent l="7620" t="8890" r="11430" b="1016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42CEB" w14:textId="77777777" w:rsidR="00056C5D" w:rsidRDefault="00056C5D" w:rsidP="00977C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41D3" id="Text Box 29" o:spid="_x0000_s1049" type="#_x0000_t202" style="position:absolute;margin-left:0;margin-top:9.05pt;width:25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">
                <v:textbox>
                  <w:txbxContent>
                    <w:p w:rsidR="00056C5D" w:rsidRDefault="00056C5D" w:rsidP="00977CE7"/>
                  </w:txbxContent>
                </v:textbox>
              </v:shape>
            </w:pict>
          </mc:Fallback>
        </mc:AlternateContent>
      </w:r>
    </w:p>
    <w:p w14:paraId="33317421" w14:textId="77777777" w:rsidR="00977CE7" w:rsidRPr="00977CE7" w:rsidRDefault="00977CE7" w:rsidP="00977CE7">
      <w:pPr>
        <w:rPr>
          <w:lang w:eastAsia="en-GB"/>
        </w:rPr>
      </w:pPr>
    </w:p>
    <w:p w14:paraId="0B40F168" w14:textId="77777777" w:rsidR="00977CE7" w:rsidRPr="00977CE7" w:rsidRDefault="00977CE7" w:rsidP="00977CE7">
      <w:pPr>
        <w:rPr>
          <w:lang w:eastAsia="en-GB"/>
        </w:rPr>
      </w:pPr>
    </w:p>
    <w:p w14:paraId="5579C6F8" w14:textId="77777777" w:rsidR="00977CE7" w:rsidRPr="00977CE7" w:rsidRDefault="00977CE7" w:rsidP="00977CE7">
      <w:pPr>
        <w:rPr>
          <w:lang w:eastAsia="en-GB"/>
        </w:rPr>
      </w:pPr>
    </w:p>
    <w:p w14:paraId="3BD30E08" w14:textId="77777777" w:rsidR="00977CE7" w:rsidRPr="00977CE7" w:rsidRDefault="00977CE7" w:rsidP="00977CE7">
      <w:pPr>
        <w:rPr>
          <w:lang w:eastAsia="en-GB"/>
        </w:rPr>
      </w:pPr>
    </w:p>
    <w:p w14:paraId="2ACE1F00" w14:textId="77777777" w:rsidR="00977CE7" w:rsidRPr="00977CE7" w:rsidRDefault="00977CE7" w:rsidP="00977CE7">
      <w:pPr>
        <w:rPr>
          <w:lang w:eastAsia="en-GB"/>
        </w:rPr>
      </w:pPr>
    </w:p>
    <w:p w14:paraId="40881186" w14:textId="77777777" w:rsidR="00977CE7" w:rsidRPr="00977CE7" w:rsidRDefault="00977CE7" w:rsidP="00977CE7">
      <w:pPr>
        <w:rPr>
          <w:lang w:eastAsia="en-GB"/>
        </w:rPr>
      </w:pPr>
    </w:p>
    <w:p w14:paraId="3F15294E" w14:textId="77777777" w:rsidR="00977CE7" w:rsidRPr="00384C53" w:rsidRDefault="00977CE7" w:rsidP="00977CE7">
      <w:pPr>
        <w:rPr>
          <w:lang w:eastAsia="en-GB"/>
        </w:rPr>
      </w:pPr>
    </w:p>
    <w:sectPr w:rsidR="00977CE7" w:rsidRPr="00384C53" w:rsidSect="000A0D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E2AF5" w14:textId="77777777" w:rsidR="00056C5D" w:rsidRDefault="00056C5D" w:rsidP="000A0D4A">
      <w:r>
        <w:separator/>
      </w:r>
    </w:p>
  </w:endnote>
  <w:endnote w:type="continuationSeparator" w:id="0">
    <w:p w14:paraId="133C68C3" w14:textId="77777777" w:rsidR="00056C5D" w:rsidRDefault="00056C5D" w:rsidP="000A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956FC" w14:textId="77777777" w:rsidR="002715E2" w:rsidRDefault="00271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3DD3" w14:textId="77777777" w:rsidR="00056C5D" w:rsidRDefault="002715E2" w:rsidP="002715E2">
    <w:pPr>
      <w:pStyle w:val="Footer"/>
      <w:jc w:val="center"/>
    </w:pPr>
    <w:r>
      <w:t>(c) paullong.net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69301" w14:textId="77777777" w:rsidR="002715E2" w:rsidRDefault="00271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9B8B4" w14:textId="77777777" w:rsidR="00056C5D" w:rsidRDefault="00056C5D" w:rsidP="000A0D4A">
      <w:r>
        <w:separator/>
      </w:r>
    </w:p>
  </w:footnote>
  <w:footnote w:type="continuationSeparator" w:id="0">
    <w:p w14:paraId="12905E69" w14:textId="77777777" w:rsidR="00056C5D" w:rsidRDefault="00056C5D" w:rsidP="000A0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4EB42" w14:textId="77777777" w:rsidR="002715E2" w:rsidRDefault="00271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F8EE2" w14:textId="77777777" w:rsidR="002715E2" w:rsidRDefault="00271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EEF19" w14:textId="77777777" w:rsidR="002715E2" w:rsidRDefault="00271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3284"/>
    <w:multiLevelType w:val="hybridMultilevel"/>
    <w:tmpl w:val="7BC00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507A"/>
    <w:multiLevelType w:val="hybridMultilevel"/>
    <w:tmpl w:val="5D84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E7"/>
    <w:rsid w:val="00010E50"/>
    <w:rsid w:val="00012375"/>
    <w:rsid w:val="00013FA3"/>
    <w:rsid w:val="00056C5D"/>
    <w:rsid w:val="00071BAF"/>
    <w:rsid w:val="000736FD"/>
    <w:rsid w:val="000805CD"/>
    <w:rsid w:val="000A0D4A"/>
    <w:rsid w:val="000D4366"/>
    <w:rsid w:val="000D5B12"/>
    <w:rsid w:val="000E4942"/>
    <w:rsid w:val="000E4B75"/>
    <w:rsid w:val="00100D63"/>
    <w:rsid w:val="001951AC"/>
    <w:rsid w:val="001D02CD"/>
    <w:rsid w:val="00223DDD"/>
    <w:rsid w:val="00260A45"/>
    <w:rsid w:val="002715E2"/>
    <w:rsid w:val="002952E5"/>
    <w:rsid w:val="00297869"/>
    <w:rsid w:val="002A0D1D"/>
    <w:rsid w:val="00303003"/>
    <w:rsid w:val="00321B57"/>
    <w:rsid w:val="0033698A"/>
    <w:rsid w:val="00336A1A"/>
    <w:rsid w:val="0037206C"/>
    <w:rsid w:val="00384C53"/>
    <w:rsid w:val="003A0885"/>
    <w:rsid w:val="003A7BB9"/>
    <w:rsid w:val="003B011D"/>
    <w:rsid w:val="003B6527"/>
    <w:rsid w:val="003B76EF"/>
    <w:rsid w:val="003E6AA3"/>
    <w:rsid w:val="003F2786"/>
    <w:rsid w:val="00416404"/>
    <w:rsid w:val="00456393"/>
    <w:rsid w:val="0046790F"/>
    <w:rsid w:val="00473081"/>
    <w:rsid w:val="0048227B"/>
    <w:rsid w:val="004C5F48"/>
    <w:rsid w:val="00503794"/>
    <w:rsid w:val="0056535C"/>
    <w:rsid w:val="00567DB7"/>
    <w:rsid w:val="005B3409"/>
    <w:rsid w:val="005C3049"/>
    <w:rsid w:val="005C4769"/>
    <w:rsid w:val="005D0415"/>
    <w:rsid w:val="005E7958"/>
    <w:rsid w:val="006468A6"/>
    <w:rsid w:val="00677820"/>
    <w:rsid w:val="00682783"/>
    <w:rsid w:val="00695B49"/>
    <w:rsid w:val="006A2974"/>
    <w:rsid w:val="006C1D04"/>
    <w:rsid w:val="00716C36"/>
    <w:rsid w:val="00742652"/>
    <w:rsid w:val="00743ED7"/>
    <w:rsid w:val="00755E6E"/>
    <w:rsid w:val="00775CFB"/>
    <w:rsid w:val="007959D1"/>
    <w:rsid w:val="007A12A1"/>
    <w:rsid w:val="00810B7F"/>
    <w:rsid w:val="00855748"/>
    <w:rsid w:val="008841FD"/>
    <w:rsid w:val="008A1126"/>
    <w:rsid w:val="009145CE"/>
    <w:rsid w:val="00940DB5"/>
    <w:rsid w:val="00956186"/>
    <w:rsid w:val="00977CE7"/>
    <w:rsid w:val="00992C9A"/>
    <w:rsid w:val="009B07A4"/>
    <w:rsid w:val="009C7B0B"/>
    <w:rsid w:val="009E15B7"/>
    <w:rsid w:val="009F39E5"/>
    <w:rsid w:val="00A378A8"/>
    <w:rsid w:val="00A537F1"/>
    <w:rsid w:val="00A95239"/>
    <w:rsid w:val="00AB0613"/>
    <w:rsid w:val="00AE485A"/>
    <w:rsid w:val="00AF4A16"/>
    <w:rsid w:val="00BC766B"/>
    <w:rsid w:val="00C20788"/>
    <w:rsid w:val="00C50B15"/>
    <w:rsid w:val="00C57328"/>
    <w:rsid w:val="00C6670B"/>
    <w:rsid w:val="00CC13E7"/>
    <w:rsid w:val="00D262DF"/>
    <w:rsid w:val="00D333C7"/>
    <w:rsid w:val="00D5445E"/>
    <w:rsid w:val="00DA78AC"/>
    <w:rsid w:val="00DB3334"/>
    <w:rsid w:val="00E26A99"/>
    <w:rsid w:val="00E51535"/>
    <w:rsid w:val="00E84EA1"/>
    <w:rsid w:val="00E92728"/>
    <w:rsid w:val="00EA677E"/>
    <w:rsid w:val="00EC5D9F"/>
    <w:rsid w:val="00F03B68"/>
    <w:rsid w:val="00F1013A"/>
    <w:rsid w:val="00F209BC"/>
    <w:rsid w:val="00FA1497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9A0AD"/>
  <w15:docId w15:val="{B08F0707-41D4-4ECD-9DC0-304164F8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07A4"/>
    <w:rPr>
      <w:rFonts w:ascii="Century Gothic" w:hAnsi="Century Goth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9E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E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E5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E5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E5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E5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E5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E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E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E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E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E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E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E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39E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9E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E5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39E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39E5"/>
    <w:rPr>
      <w:b/>
      <w:bCs/>
    </w:rPr>
  </w:style>
  <w:style w:type="character" w:styleId="Emphasis">
    <w:name w:val="Emphasis"/>
    <w:uiPriority w:val="20"/>
    <w:qFormat/>
    <w:rsid w:val="009F39E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39E5"/>
  </w:style>
  <w:style w:type="character" w:customStyle="1" w:styleId="NoSpacingChar">
    <w:name w:val="No Spacing Char"/>
    <w:basedOn w:val="DefaultParagraphFont"/>
    <w:link w:val="NoSpacing"/>
    <w:uiPriority w:val="1"/>
    <w:rsid w:val="009F39E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F39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9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39E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E5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E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F39E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F39E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F39E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F39E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F39E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9E5"/>
    <w:pPr>
      <w:outlineLvl w:val="9"/>
    </w:pPr>
    <w:rPr>
      <w:lang w:bidi="en-US"/>
    </w:rPr>
  </w:style>
  <w:style w:type="paragraph" w:customStyle="1" w:styleId="Activity">
    <w:name w:val="Activity"/>
    <w:basedOn w:val="Normal"/>
    <w:link w:val="ActivityChar"/>
    <w:qFormat/>
    <w:rsid w:val="00071BAF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B8CCE4"/>
      <w:spacing w:before="60" w:after="60"/>
    </w:pPr>
    <w:rPr>
      <w:rFonts w:ascii="Calibri" w:eastAsia="Times New Roman" w:hAnsi="Calibri" w:cs="Arial"/>
      <w:iCs/>
      <w:szCs w:val="24"/>
      <w:lang w:eastAsia="en-GB"/>
    </w:rPr>
  </w:style>
  <w:style w:type="paragraph" w:customStyle="1" w:styleId="ActivityTitle">
    <w:name w:val="Activity Title"/>
    <w:basedOn w:val="Normal"/>
    <w:link w:val="ActivityTitleChar"/>
    <w:qFormat/>
    <w:rsid w:val="00071BAF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1F497D"/>
      <w:tabs>
        <w:tab w:val="right" w:pos="9639"/>
      </w:tabs>
    </w:pPr>
    <w:rPr>
      <w:rFonts w:ascii="Segoe UI Semibold" w:eastAsia="Times New Roman" w:hAnsi="Segoe UI Semibold" w:cs="Arial"/>
      <w:b/>
      <w:iCs/>
      <w:color w:val="FFFFFF"/>
      <w:sz w:val="32"/>
      <w:szCs w:val="24"/>
      <w:lang w:eastAsia="en-GB"/>
    </w:rPr>
  </w:style>
  <w:style w:type="character" w:customStyle="1" w:styleId="ActivityChar">
    <w:name w:val="Activity Char"/>
    <w:link w:val="Activity"/>
    <w:rsid w:val="00071BAF"/>
    <w:rPr>
      <w:rFonts w:ascii="Calibri" w:eastAsia="Times New Roman" w:hAnsi="Calibri" w:cs="Arial"/>
      <w:iCs/>
      <w:sz w:val="24"/>
      <w:szCs w:val="24"/>
      <w:shd w:val="clear" w:color="auto" w:fill="B8CCE4"/>
      <w:lang w:eastAsia="en-GB"/>
    </w:rPr>
  </w:style>
  <w:style w:type="character" w:customStyle="1" w:styleId="ActivityTitleChar">
    <w:name w:val="Activity Title Char"/>
    <w:link w:val="ActivityTitle"/>
    <w:rsid w:val="00071BAF"/>
    <w:rPr>
      <w:rFonts w:ascii="Segoe UI Semibold" w:eastAsia="Times New Roman" w:hAnsi="Segoe UI Semibold" w:cs="Arial"/>
      <w:b/>
      <w:iCs/>
      <w:color w:val="FFFFFF"/>
      <w:sz w:val="32"/>
      <w:szCs w:val="24"/>
      <w:shd w:val="clear" w:color="auto" w:fill="1F497D"/>
      <w:lang w:eastAsia="en-GB"/>
    </w:rPr>
  </w:style>
  <w:style w:type="character" w:styleId="Hyperlink">
    <w:name w:val="Hyperlink"/>
    <w:basedOn w:val="DefaultParagraphFont"/>
    <w:uiPriority w:val="99"/>
    <w:rsid w:val="00E84EA1"/>
    <w:rPr>
      <w:color w:val="0000FF" w:themeColor="hyperlink"/>
      <w:u w:val="single"/>
    </w:rPr>
  </w:style>
  <w:style w:type="table" w:styleId="MediumShading1-Accent3">
    <w:name w:val="Medium Shading 1 Accent 3"/>
    <w:basedOn w:val="TableNormal"/>
    <w:uiPriority w:val="63"/>
    <w:rsid w:val="00E84EA1"/>
    <w:rPr>
      <w:rFonts w:ascii="Calibri" w:eastAsia="Times New Roman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716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716C3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Simple1">
    <w:name w:val="Table Simple 1"/>
    <w:basedOn w:val="TableNormal"/>
    <w:rsid w:val="00716C3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00D6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0A0D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A0D4A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0A0D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A0D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oogle%20Drive\Shop%20Work%20in%20Progress\AQA%20GCSE%20Text%20Book\Activit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245A68F2B1B42AE9289D6AF84D9EF" ma:contentTypeVersion="12" ma:contentTypeDescription="Create a new document." ma:contentTypeScope="" ma:versionID="baf3130353f2f9998849f74bbb121ece">
  <xsd:schema xmlns:xsd="http://www.w3.org/2001/XMLSchema" xmlns:xs="http://www.w3.org/2001/XMLSchema" xmlns:p="http://schemas.microsoft.com/office/2006/metadata/properties" xmlns:ns2="cfab1359-575d-498c-ac83-31a019ba3abf" xmlns:ns3="93ef57aa-f39b-413d-a251-12b891031b3a" targetNamespace="http://schemas.microsoft.com/office/2006/metadata/properties" ma:root="true" ma:fieldsID="96178e242a3ad3ba600cf1c611ab138b" ns2:_="" ns3:_="">
    <xsd:import namespace="cfab1359-575d-498c-ac83-31a019ba3abf"/>
    <xsd:import namespace="93ef57aa-f39b-413d-a251-12b891031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b1359-575d-498c-ac83-31a019ba3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f57aa-f39b-413d-a251-12b891031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f57aa-f39b-413d-a251-12b891031b3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BC2FF9-29EA-4575-8212-7B6B6D8A87D8}"/>
</file>

<file path=customXml/itemProps2.xml><?xml version="1.0" encoding="utf-8"?>
<ds:datastoreItem xmlns:ds="http://schemas.openxmlformats.org/officeDocument/2006/customXml" ds:itemID="{70346CD0-7C52-43D7-B5A5-1F36631348C2}"/>
</file>

<file path=customXml/itemProps3.xml><?xml version="1.0" encoding="utf-8"?>
<ds:datastoreItem xmlns:ds="http://schemas.openxmlformats.org/officeDocument/2006/customXml" ds:itemID="{2438A5BB-ADC9-46AE-9C28-1D8A6177F114}"/>
</file>

<file path=docProps/app.xml><?xml version="1.0" encoding="utf-8"?>
<Properties xmlns="http://schemas.openxmlformats.org/officeDocument/2006/extended-properties" xmlns:vt="http://schemas.openxmlformats.org/officeDocument/2006/docPropsVTypes">
  <Template>Activity Template.dotx</Template>
  <TotalTime>17</TotalTime>
  <Pages>3</Pages>
  <Words>243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Long</dc:creator>
  <cp:lastModifiedBy>Paul Long</cp:lastModifiedBy>
  <cp:revision>12</cp:revision>
  <dcterms:created xsi:type="dcterms:W3CDTF">2017-10-23T14:58:00Z</dcterms:created>
  <dcterms:modified xsi:type="dcterms:W3CDTF">2020-09-24T17:12:00Z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0x010100DA3245A68F2B1B42AE9289D6AF84D9EF</vt:lpwstr>
  </property>
  <property fmtid="{D5CDD505-2E9C-101B-9397-08002B2CF9AE}" pid="3" name="Order">
    <vt:r8>278300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