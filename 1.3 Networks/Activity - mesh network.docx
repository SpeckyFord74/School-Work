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72F0" w14:textId="77777777" w:rsidR="00CC13E7" w:rsidRPr="00384C53" w:rsidRDefault="00CC13E7" w:rsidP="00CC13E7">
      <w:p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1F497D"/>
        <w:tabs>
          <w:tab w:val="right" w:pos="9639"/>
        </w:tabs>
        <w:rPr>
          <w:rFonts w:eastAsia="Times New Roman" w:cs="Arial"/>
          <w:b/>
          <w:iCs/>
          <w:color w:val="FFFFFF"/>
          <w:sz w:val="32"/>
          <w:szCs w:val="24"/>
          <w:lang w:eastAsia="en-GB"/>
        </w:rPr>
      </w:pPr>
      <w:r w:rsidRPr="00384C53">
        <w:rPr>
          <w:rFonts w:eastAsia="Times New Roman" w:cs="Arial"/>
          <w:b/>
          <w:iCs/>
          <w:color w:val="FFFFFF"/>
          <w:sz w:val="32"/>
          <w:szCs w:val="24"/>
          <w:lang w:eastAsia="en-GB"/>
        </w:rPr>
        <w:t xml:space="preserve">Activity – </w:t>
      </w:r>
      <w:r w:rsidR="008A1126">
        <w:rPr>
          <w:rFonts w:eastAsia="Times New Roman" w:cs="Arial"/>
          <w:b/>
          <w:iCs/>
          <w:color w:val="FFFFFF"/>
          <w:sz w:val="32"/>
          <w:szCs w:val="24"/>
          <w:lang w:eastAsia="en-GB"/>
        </w:rPr>
        <w:t>mesh network</w:t>
      </w:r>
    </w:p>
    <w:p w14:paraId="5F1B1BC8" w14:textId="77777777" w:rsidR="00CC13E7" w:rsidRDefault="00977CE7" w:rsidP="00977CE7">
      <w:p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rPr>
          <w:rFonts w:eastAsia="Times New Roman" w:cs="Arial"/>
          <w:iCs/>
          <w:szCs w:val="24"/>
          <w:lang w:eastAsia="en-GB"/>
        </w:rPr>
      </w:pPr>
      <w:bookmarkStart w:id="0" w:name="_Hlk496539723"/>
      <w:r w:rsidRPr="00977CE7">
        <w:rPr>
          <w:rFonts w:eastAsia="Times New Roman" w:cs="Arial"/>
          <w:iCs/>
          <w:szCs w:val="24"/>
          <w:lang w:eastAsia="en-GB"/>
        </w:rPr>
        <w:t xml:space="preserve">This is a whole class activity.  </w:t>
      </w:r>
      <w:r w:rsidR="008A1126">
        <w:rPr>
          <w:rFonts w:eastAsia="Times New Roman" w:cs="Arial"/>
          <w:iCs/>
          <w:szCs w:val="24"/>
          <w:lang w:eastAsia="en-GB"/>
        </w:rPr>
        <w:t>Each person is a node on the mesh network</w:t>
      </w:r>
      <w:r w:rsidRPr="00977CE7">
        <w:rPr>
          <w:rFonts w:eastAsia="Times New Roman" w:cs="Arial"/>
          <w:iCs/>
          <w:szCs w:val="24"/>
          <w:lang w:eastAsia="en-GB"/>
        </w:rPr>
        <w:t>.</w:t>
      </w:r>
      <w:r w:rsidR="008A1126">
        <w:rPr>
          <w:rFonts w:eastAsia="Times New Roman" w:cs="Arial"/>
          <w:iCs/>
          <w:szCs w:val="24"/>
          <w:lang w:eastAsia="en-GB"/>
        </w:rPr>
        <w:t xml:space="preserve">  </w:t>
      </w:r>
      <w:r w:rsidR="00AE485A">
        <w:rPr>
          <w:rFonts w:eastAsia="Times New Roman" w:cs="Arial"/>
          <w:iCs/>
          <w:szCs w:val="24"/>
          <w:lang w:eastAsia="en-GB"/>
        </w:rPr>
        <w:t>You could choose devices such as:</w:t>
      </w:r>
    </w:p>
    <w:p w14:paraId="2E05A325" w14:textId="77777777" w:rsidR="00AE485A" w:rsidRDefault="00AE485A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bookmarkStart w:id="1" w:name="_Hlk496539740"/>
      <w:r>
        <w:rPr>
          <w:rFonts w:eastAsia="Times New Roman" w:cs="Arial"/>
          <w:iCs/>
          <w:szCs w:val="24"/>
          <w:lang w:eastAsia="en-GB"/>
        </w:rPr>
        <w:t>movement sensor in various rooms</w:t>
      </w:r>
    </w:p>
    <w:p w14:paraId="295093F7" w14:textId="77777777" w:rsidR="00AE485A" w:rsidRDefault="00AE485A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>
        <w:rPr>
          <w:rFonts w:eastAsia="Times New Roman" w:cs="Arial"/>
          <w:iCs/>
          <w:szCs w:val="24"/>
          <w:lang w:eastAsia="en-GB"/>
        </w:rPr>
        <w:t>lights in various rooms</w:t>
      </w:r>
    </w:p>
    <w:p w14:paraId="13493630" w14:textId="77777777" w:rsidR="00AE485A" w:rsidRDefault="00AE485A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>
        <w:rPr>
          <w:rFonts w:eastAsia="Times New Roman" w:cs="Arial"/>
          <w:iCs/>
          <w:szCs w:val="24"/>
          <w:lang w:eastAsia="en-GB"/>
        </w:rPr>
        <w:t>television</w:t>
      </w:r>
    </w:p>
    <w:p w14:paraId="7AB07F8A" w14:textId="77777777" w:rsidR="00AE485A" w:rsidRDefault="00AE485A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>
        <w:rPr>
          <w:rFonts w:eastAsia="Times New Roman" w:cs="Arial"/>
          <w:iCs/>
          <w:szCs w:val="24"/>
          <w:lang w:eastAsia="en-GB"/>
        </w:rPr>
        <w:t>fridge</w:t>
      </w:r>
    </w:p>
    <w:p w14:paraId="6019C27F" w14:textId="77777777" w:rsidR="00AE485A" w:rsidRDefault="00AE485A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>
        <w:rPr>
          <w:rFonts w:eastAsia="Times New Roman" w:cs="Arial"/>
          <w:iCs/>
          <w:szCs w:val="24"/>
          <w:lang w:eastAsia="en-GB"/>
        </w:rPr>
        <w:t>front door lock</w:t>
      </w:r>
    </w:p>
    <w:p w14:paraId="57477B98" w14:textId="77777777" w:rsidR="00AE485A" w:rsidRDefault="00AE485A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>
        <w:rPr>
          <w:rFonts w:eastAsia="Times New Roman" w:cs="Arial"/>
          <w:iCs/>
          <w:szCs w:val="24"/>
          <w:lang w:eastAsia="en-GB"/>
        </w:rPr>
        <w:t>CCTV cameras</w:t>
      </w:r>
    </w:p>
    <w:p w14:paraId="6C5D60EA" w14:textId="77777777" w:rsidR="00AE485A" w:rsidRDefault="00AE485A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>
        <w:rPr>
          <w:rFonts w:eastAsia="Times New Roman" w:cs="Arial"/>
          <w:iCs/>
          <w:szCs w:val="24"/>
          <w:lang w:eastAsia="en-GB"/>
        </w:rPr>
        <w:t xml:space="preserve">burglar alarm </w:t>
      </w:r>
      <w:r w:rsidR="000805CD">
        <w:rPr>
          <w:rFonts w:eastAsia="Times New Roman" w:cs="Arial"/>
          <w:iCs/>
          <w:szCs w:val="24"/>
          <w:lang w:eastAsia="en-GB"/>
        </w:rPr>
        <w:t>siren</w:t>
      </w:r>
    </w:p>
    <w:p w14:paraId="555BE406" w14:textId="77777777" w:rsidR="000805CD" w:rsidRDefault="000805CD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>
        <w:rPr>
          <w:rFonts w:eastAsia="Times New Roman" w:cs="Arial"/>
          <w:iCs/>
          <w:szCs w:val="24"/>
          <w:lang w:eastAsia="en-GB"/>
        </w:rPr>
        <w:t>smoke detector</w:t>
      </w:r>
    </w:p>
    <w:p w14:paraId="41478D20" w14:textId="77777777" w:rsidR="00AE485A" w:rsidRPr="0048227B" w:rsidRDefault="000805CD" w:rsidP="00AE485A">
      <w:pPr>
        <w:pStyle w:val="ListParagraph"/>
        <w:numPr>
          <w:ilvl w:val="0"/>
          <w:numId w:val="2"/>
        </w:num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FFFFFF" w:themeFill="background1"/>
        <w:spacing w:before="60" w:after="60"/>
        <w:ind w:left="426" w:hanging="426"/>
        <w:rPr>
          <w:rFonts w:eastAsia="Times New Roman" w:cs="Arial"/>
          <w:iCs/>
          <w:szCs w:val="24"/>
          <w:lang w:eastAsia="en-GB"/>
        </w:rPr>
      </w:pPr>
      <w:r w:rsidRPr="0048227B">
        <w:rPr>
          <w:rFonts w:eastAsia="Times New Roman" w:cs="Arial"/>
          <w:iCs/>
          <w:szCs w:val="24"/>
          <w:lang w:eastAsia="en-GB"/>
        </w:rPr>
        <w:t>smoke alarm</w:t>
      </w:r>
      <w:bookmarkEnd w:id="0"/>
    </w:p>
    <w:bookmarkEnd w:id="1"/>
    <w:p w14:paraId="70FDE162" w14:textId="77777777" w:rsidR="00977CE7" w:rsidRDefault="00977CE7" w:rsidP="00977CE7">
      <w:pPr>
        <w:rPr>
          <w:lang w:eastAsia="en-GB"/>
        </w:rPr>
      </w:pPr>
    </w:p>
    <w:p w14:paraId="56BC67DC" w14:textId="77777777" w:rsidR="00977CE7" w:rsidRPr="00977CE7" w:rsidRDefault="00977CE7" w:rsidP="00977CE7">
      <w:pPr>
        <w:rPr>
          <w:lang w:eastAsia="en-GB"/>
        </w:rPr>
      </w:pPr>
      <w:r w:rsidRPr="00977CE7">
        <w:rPr>
          <w:lang w:eastAsia="en-GB"/>
        </w:rPr>
        <w:t>Fill in the table below so you know each person’s address.  Add more rows if you need to.</w:t>
      </w:r>
    </w:p>
    <w:p w14:paraId="14E9351F" w14:textId="77777777" w:rsidR="00977CE7" w:rsidRPr="00977CE7" w:rsidRDefault="00977CE7" w:rsidP="00977CE7">
      <w:pPr>
        <w:rPr>
          <w:lang w:eastAsia="en-GB"/>
        </w:rPr>
      </w:pPr>
    </w:p>
    <w:tbl>
      <w:tblPr>
        <w:tblStyle w:val="TableGrid"/>
        <w:tblW w:w="9493" w:type="dxa"/>
        <w:tblLook w:val="01E0" w:firstRow="1" w:lastRow="1" w:firstColumn="1" w:lastColumn="1" w:noHBand="0" w:noVBand="0"/>
      </w:tblPr>
      <w:tblGrid>
        <w:gridCol w:w="6941"/>
        <w:gridCol w:w="2552"/>
      </w:tblGrid>
      <w:tr w:rsidR="000805CD" w:rsidRPr="00977CE7" w14:paraId="5E84CEBA" w14:textId="77777777" w:rsidTr="000805CD">
        <w:tc>
          <w:tcPr>
            <w:tcW w:w="6941" w:type="dxa"/>
          </w:tcPr>
          <w:p w14:paraId="51A7A3B4" w14:textId="77777777" w:rsidR="000805CD" w:rsidRPr="00977CE7" w:rsidRDefault="000805CD" w:rsidP="00977CE7">
            <w:pPr>
              <w:rPr>
                <w:b/>
                <w:lang w:eastAsia="en-GB"/>
              </w:rPr>
            </w:pPr>
            <w:r w:rsidRPr="00977CE7">
              <w:rPr>
                <w:b/>
                <w:lang w:eastAsia="en-GB"/>
              </w:rPr>
              <w:t>Type of Device</w:t>
            </w:r>
          </w:p>
        </w:tc>
        <w:tc>
          <w:tcPr>
            <w:tcW w:w="2552" w:type="dxa"/>
          </w:tcPr>
          <w:p w14:paraId="27400822" w14:textId="77777777" w:rsidR="000805CD" w:rsidRPr="00977CE7" w:rsidRDefault="000805CD" w:rsidP="00977CE7">
            <w:pPr>
              <w:rPr>
                <w:b/>
                <w:lang w:eastAsia="en-GB"/>
              </w:rPr>
            </w:pPr>
            <w:r w:rsidRPr="00977CE7">
              <w:rPr>
                <w:b/>
                <w:lang w:eastAsia="en-GB"/>
              </w:rPr>
              <w:t>Address</w:t>
            </w:r>
          </w:p>
        </w:tc>
      </w:tr>
      <w:tr w:rsidR="000805CD" w:rsidRPr="00977CE7" w14:paraId="2302D789" w14:textId="77777777" w:rsidTr="000805CD">
        <w:tc>
          <w:tcPr>
            <w:tcW w:w="6941" w:type="dxa"/>
          </w:tcPr>
          <w:p w14:paraId="27FB8F43" w14:textId="77777777" w:rsidR="000805CD" w:rsidRPr="00977CE7" w:rsidRDefault="000805CD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Movement sensor in lounge</w:t>
            </w:r>
          </w:p>
        </w:tc>
        <w:tc>
          <w:tcPr>
            <w:tcW w:w="2552" w:type="dxa"/>
          </w:tcPr>
          <w:p w14:paraId="78B3C112" w14:textId="77777777" w:rsidR="000805CD" w:rsidRPr="00977CE7" w:rsidRDefault="000805CD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M1</w:t>
            </w:r>
          </w:p>
        </w:tc>
      </w:tr>
      <w:tr w:rsidR="000805CD" w:rsidRPr="00977CE7" w14:paraId="1E68B94B" w14:textId="77777777" w:rsidTr="000805CD">
        <w:tc>
          <w:tcPr>
            <w:tcW w:w="6941" w:type="dxa"/>
          </w:tcPr>
          <w:p w14:paraId="3F137052" w14:textId="77777777" w:rsidR="000805CD" w:rsidRPr="00977CE7" w:rsidRDefault="000805CD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Movement sensor in kitchen</w:t>
            </w:r>
          </w:p>
        </w:tc>
        <w:tc>
          <w:tcPr>
            <w:tcW w:w="2552" w:type="dxa"/>
          </w:tcPr>
          <w:p w14:paraId="67C8D38D" w14:textId="77777777" w:rsidR="000805CD" w:rsidRPr="00977CE7" w:rsidRDefault="000805CD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M2</w:t>
            </w:r>
          </w:p>
        </w:tc>
      </w:tr>
      <w:tr w:rsidR="000805CD" w:rsidRPr="00977CE7" w14:paraId="7E6E04C4" w14:textId="77777777" w:rsidTr="000805CD">
        <w:tc>
          <w:tcPr>
            <w:tcW w:w="6941" w:type="dxa"/>
          </w:tcPr>
          <w:p w14:paraId="32992965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Movement sensor in hallway</w:t>
            </w:r>
          </w:p>
        </w:tc>
        <w:tc>
          <w:tcPr>
            <w:tcW w:w="2552" w:type="dxa"/>
          </w:tcPr>
          <w:p w14:paraId="38D5D58B" w14:textId="77777777" w:rsidR="000805CD" w:rsidRPr="00977CE7" w:rsidRDefault="000805CD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M3</w:t>
            </w:r>
          </w:p>
        </w:tc>
      </w:tr>
      <w:tr w:rsidR="000805CD" w:rsidRPr="00977CE7" w14:paraId="252B6B90" w14:textId="77777777" w:rsidTr="000805CD">
        <w:tc>
          <w:tcPr>
            <w:tcW w:w="6941" w:type="dxa"/>
          </w:tcPr>
          <w:p w14:paraId="5DB9DA26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Movement sensor on drive</w:t>
            </w:r>
          </w:p>
        </w:tc>
        <w:tc>
          <w:tcPr>
            <w:tcW w:w="2552" w:type="dxa"/>
          </w:tcPr>
          <w:p w14:paraId="3DF2C2E4" w14:textId="77777777" w:rsidR="000805CD" w:rsidRPr="00977CE7" w:rsidRDefault="000805CD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M4</w:t>
            </w:r>
          </w:p>
        </w:tc>
      </w:tr>
      <w:tr w:rsidR="00A95239" w:rsidRPr="00977CE7" w14:paraId="2CE9693C" w14:textId="77777777" w:rsidTr="00056C5D">
        <w:tc>
          <w:tcPr>
            <w:tcW w:w="6941" w:type="dxa"/>
          </w:tcPr>
          <w:p w14:paraId="0DCA38C6" w14:textId="77777777" w:rsidR="00A95239" w:rsidRPr="00977CE7" w:rsidRDefault="00A95239" w:rsidP="00056C5D">
            <w:pPr>
              <w:rPr>
                <w:lang w:eastAsia="en-GB"/>
              </w:rPr>
            </w:pPr>
            <w:r>
              <w:rPr>
                <w:lang w:eastAsia="en-GB"/>
              </w:rPr>
              <w:t>Lights in lounge</w:t>
            </w:r>
          </w:p>
        </w:tc>
        <w:tc>
          <w:tcPr>
            <w:tcW w:w="2552" w:type="dxa"/>
          </w:tcPr>
          <w:p w14:paraId="21F0C605" w14:textId="77777777" w:rsidR="00A95239" w:rsidRPr="00977CE7" w:rsidRDefault="00A95239" w:rsidP="00056C5D">
            <w:pPr>
              <w:rPr>
                <w:lang w:eastAsia="en-GB"/>
              </w:rPr>
            </w:pPr>
            <w:r>
              <w:rPr>
                <w:lang w:eastAsia="en-GB"/>
              </w:rPr>
              <w:t>L1</w:t>
            </w:r>
          </w:p>
        </w:tc>
      </w:tr>
      <w:tr w:rsidR="000805CD" w:rsidRPr="00977CE7" w14:paraId="1D28EF90" w14:textId="77777777" w:rsidTr="000805CD">
        <w:tc>
          <w:tcPr>
            <w:tcW w:w="6941" w:type="dxa"/>
          </w:tcPr>
          <w:p w14:paraId="1176FE36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Lights in kitchen</w:t>
            </w:r>
          </w:p>
        </w:tc>
        <w:tc>
          <w:tcPr>
            <w:tcW w:w="2552" w:type="dxa"/>
          </w:tcPr>
          <w:p w14:paraId="1D03282C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L2</w:t>
            </w:r>
          </w:p>
        </w:tc>
      </w:tr>
      <w:tr w:rsidR="000805CD" w:rsidRPr="00977CE7" w14:paraId="743908F0" w14:textId="77777777" w:rsidTr="000805CD">
        <w:tc>
          <w:tcPr>
            <w:tcW w:w="6941" w:type="dxa"/>
          </w:tcPr>
          <w:p w14:paraId="467B170B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Lights in hallway</w:t>
            </w:r>
          </w:p>
        </w:tc>
        <w:tc>
          <w:tcPr>
            <w:tcW w:w="2552" w:type="dxa"/>
          </w:tcPr>
          <w:p w14:paraId="7B2FCF85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L3</w:t>
            </w:r>
          </w:p>
        </w:tc>
      </w:tr>
      <w:tr w:rsidR="000805CD" w:rsidRPr="00977CE7" w14:paraId="4E9C5274" w14:textId="77777777" w:rsidTr="000805CD">
        <w:tc>
          <w:tcPr>
            <w:tcW w:w="6941" w:type="dxa"/>
          </w:tcPr>
          <w:p w14:paraId="4B18E77B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Flood light at front of house</w:t>
            </w:r>
          </w:p>
        </w:tc>
        <w:tc>
          <w:tcPr>
            <w:tcW w:w="2552" w:type="dxa"/>
          </w:tcPr>
          <w:p w14:paraId="1575431C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L4</w:t>
            </w:r>
          </w:p>
        </w:tc>
      </w:tr>
      <w:tr w:rsidR="000805CD" w:rsidRPr="00977CE7" w14:paraId="732D45D8" w14:textId="77777777" w:rsidTr="000805CD">
        <w:tc>
          <w:tcPr>
            <w:tcW w:w="6941" w:type="dxa"/>
          </w:tcPr>
          <w:p w14:paraId="5E13F857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Television in lounge</w:t>
            </w:r>
          </w:p>
        </w:tc>
        <w:tc>
          <w:tcPr>
            <w:tcW w:w="2552" w:type="dxa"/>
          </w:tcPr>
          <w:p w14:paraId="3F2B1765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T1</w:t>
            </w:r>
          </w:p>
        </w:tc>
      </w:tr>
      <w:tr w:rsidR="000805CD" w:rsidRPr="00977CE7" w14:paraId="7D360124" w14:textId="77777777" w:rsidTr="000805CD">
        <w:tc>
          <w:tcPr>
            <w:tcW w:w="6941" w:type="dxa"/>
          </w:tcPr>
          <w:p w14:paraId="2ADD6C9A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Television in kitchen</w:t>
            </w:r>
          </w:p>
        </w:tc>
        <w:tc>
          <w:tcPr>
            <w:tcW w:w="2552" w:type="dxa"/>
          </w:tcPr>
          <w:p w14:paraId="0B9C109D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T2</w:t>
            </w:r>
          </w:p>
        </w:tc>
      </w:tr>
      <w:tr w:rsidR="000805CD" w:rsidRPr="00977CE7" w14:paraId="322A7EAF" w14:textId="77777777" w:rsidTr="000805CD">
        <w:tc>
          <w:tcPr>
            <w:tcW w:w="6941" w:type="dxa"/>
          </w:tcPr>
          <w:p w14:paraId="1BD6C56E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Fridge</w:t>
            </w:r>
          </w:p>
        </w:tc>
        <w:tc>
          <w:tcPr>
            <w:tcW w:w="2552" w:type="dxa"/>
          </w:tcPr>
          <w:p w14:paraId="1960D079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F1</w:t>
            </w:r>
          </w:p>
        </w:tc>
      </w:tr>
      <w:tr w:rsidR="000805CD" w:rsidRPr="00977CE7" w14:paraId="1632831A" w14:textId="77777777" w:rsidTr="000805CD">
        <w:tc>
          <w:tcPr>
            <w:tcW w:w="6941" w:type="dxa"/>
          </w:tcPr>
          <w:p w14:paraId="234AD96A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Front door lock</w:t>
            </w:r>
          </w:p>
        </w:tc>
        <w:tc>
          <w:tcPr>
            <w:tcW w:w="2552" w:type="dxa"/>
          </w:tcPr>
          <w:p w14:paraId="0983892F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O1</w:t>
            </w:r>
          </w:p>
        </w:tc>
      </w:tr>
      <w:tr w:rsidR="000805CD" w:rsidRPr="00977CE7" w14:paraId="315D1423" w14:textId="77777777" w:rsidTr="000805CD">
        <w:tc>
          <w:tcPr>
            <w:tcW w:w="6941" w:type="dxa"/>
          </w:tcPr>
          <w:p w14:paraId="2ADC4AAC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Camera at front of house</w:t>
            </w:r>
          </w:p>
        </w:tc>
        <w:tc>
          <w:tcPr>
            <w:tcW w:w="2552" w:type="dxa"/>
          </w:tcPr>
          <w:p w14:paraId="6029743C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C1</w:t>
            </w:r>
          </w:p>
        </w:tc>
      </w:tr>
      <w:tr w:rsidR="000805CD" w:rsidRPr="00977CE7" w14:paraId="3368F017" w14:textId="77777777" w:rsidTr="000805CD">
        <w:tc>
          <w:tcPr>
            <w:tcW w:w="6941" w:type="dxa"/>
          </w:tcPr>
          <w:p w14:paraId="5ADA6399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Camera at rear of house</w:t>
            </w:r>
          </w:p>
        </w:tc>
        <w:tc>
          <w:tcPr>
            <w:tcW w:w="2552" w:type="dxa"/>
          </w:tcPr>
          <w:p w14:paraId="072BB91B" w14:textId="77777777" w:rsidR="000805CD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C2</w:t>
            </w:r>
          </w:p>
        </w:tc>
      </w:tr>
      <w:tr w:rsidR="00A95239" w:rsidRPr="00977CE7" w14:paraId="618C7DAB" w14:textId="77777777" w:rsidTr="000805CD">
        <w:tc>
          <w:tcPr>
            <w:tcW w:w="6941" w:type="dxa"/>
          </w:tcPr>
          <w:p w14:paraId="5BCF6D6F" w14:textId="77777777" w:rsidR="00A95239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Burglar alarm siren</w:t>
            </w:r>
          </w:p>
        </w:tc>
        <w:tc>
          <w:tcPr>
            <w:tcW w:w="2552" w:type="dxa"/>
          </w:tcPr>
          <w:p w14:paraId="3FA61550" w14:textId="77777777" w:rsidR="00A95239" w:rsidRPr="00977CE7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S1</w:t>
            </w:r>
          </w:p>
        </w:tc>
      </w:tr>
      <w:tr w:rsidR="00A95239" w:rsidRPr="00977CE7" w14:paraId="20F12ABA" w14:textId="77777777" w:rsidTr="000805CD">
        <w:tc>
          <w:tcPr>
            <w:tcW w:w="6941" w:type="dxa"/>
          </w:tcPr>
          <w:p w14:paraId="65BE00A1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Smoke detector in hallway</w:t>
            </w:r>
          </w:p>
        </w:tc>
        <w:tc>
          <w:tcPr>
            <w:tcW w:w="2552" w:type="dxa"/>
          </w:tcPr>
          <w:p w14:paraId="452B15D3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K1</w:t>
            </w:r>
          </w:p>
        </w:tc>
      </w:tr>
      <w:tr w:rsidR="00A95239" w:rsidRPr="00977CE7" w14:paraId="383739B3" w14:textId="77777777" w:rsidTr="000805CD">
        <w:tc>
          <w:tcPr>
            <w:tcW w:w="6941" w:type="dxa"/>
          </w:tcPr>
          <w:p w14:paraId="5F00EAB3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Heat detector in kitchen</w:t>
            </w:r>
          </w:p>
        </w:tc>
        <w:tc>
          <w:tcPr>
            <w:tcW w:w="2552" w:type="dxa"/>
          </w:tcPr>
          <w:p w14:paraId="4138B9A8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K2</w:t>
            </w:r>
          </w:p>
        </w:tc>
      </w:tr>
      <w:tr w:rsidR="00A95239" w:rsidRPr="00977CE7" w14:paraId="032F8914" w14:textId="77777777" w:rsidTr="000805CD">
        <w:tc>
          <w:tcPr>
            <w:tcW w:w="6941" w:type="dxa"/>
          </w:tcPr>
          <w:p w14:paraId="39AD4F6F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Smoke alarm in hallway</w:t>
            </w:r>
          </w:p>
        </w:tc>
        <w:tc>
          <w:tcPr>
            <w:tcW w:w="2552" w:type="dxa"/>
          </w:tcPr>
          <w:p w14:paraId="48CD3322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S2</w:t>
            </w:r>
          </w:p>
        </w:tc>
      </w:tr>
      <w:tr w:rsidR="00A95239" w:rsidRPr="00977CE7" w14:paraId="675E638B" w14:textId="77777777" w:rsidTr="000805CD">
        <w:tc>
          <w:tcPr>
            <w:tcW w:w="6941" w:type="dxa"/>
          </w:tcPr>
          <w:p w14:paraId="51AA830E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Smoke alarm in kitchen</w:t>
            </w:r>
          </w:p>
        </w:tc>
        <w:tc>
          <w:tcPr>
            <w:tcW w:w="2552" w:type="dxa"/>
          </w:tcPr>
          <w:p w14:paraId="1572922C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S3</w:t>
            </w:r>
          </w:p>
        </w:tc>
      </w:tr>
      <w:tr w:rsidR="00A95239" w:rsidRPr="00977CE7" w14:paraId="7215FD06" w14:textId="77777777" w:rsidTr="000805CD">
        <w:tc>
          <w:tcPr>
            <w:tcW w:w="6941" w:type="dxa"/>
          </w:tcPr>
          <w:p w14:paraId="2B1DC93A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Smoke alarm upstairs</w:t>
            </w:r>
          </w:p>
        </w:tc>
        <w:tc>
          <w:tcPr>
            <w:tcW w:w="2552" w:type="dxa"/>
          </w:tcPr>
          <w:p w14:paraId="30BD87F8" w14:textId="77777777" w:rsidR="00A95239" w:rsidRDefault="00A95239" w:rsidP="00977CE7">
            <w:pPr>
              <w:rPr>
                <w:lang w:eastAsia="en-GB"/>
              </w:rPr>
            </w:pPr>
            <w:r>
              <w:rPr>
                <w:lang w:eastAsia="en-GB"/>
              </w:rPr>
              <w:t>S4</w:t>
            </w:r>
          </w:p>
        </w:tc>
      </w:tr>
    </w:tbl>
    <w:p w14:paraId="5098B767" w14:textId="77777777" w:rsidR="00A95239" w:rsidRDefault="00A95239" w:rsidP="00977CE7">
      <w:pPr>
        <w:rPr>
          <w:lang w:eastAsia="en-GB"/>
        </w:rPr>
      </w:pPr>
    </w:p>
    <w:p w14:paraId="0DC0DDBC" w14:textId="77777777" w:rsidR="00A95239" w:rsidRDefault="00A95239">
      <w:pPr>
        <w:rPr>
          <w:lang w:eastAsia="en-GB"/>
        </w:rPr>
      </w:pPr>
      <w:r>
        <w:rPr>
          <w:lang w:eastAsia="en-GB"/>
        </w:rPr>
        <w:br w:type="page"/>
      </w:r>
    </w:p>
    <w:p w14:paraId="3B073DAE" w14:textId="77777777" w:rsidR="00977CE7" w:rsidRPr="00977CE7" w:rsidRDefault="00977CE7" w:rsidP="00977CE7">
      <w:pPr>
        <w:rPr>
          <w:lang w:eastAsia="en-GB"/>
        </w:rPr>
      </w:pPr>
    </w:p>
    <w:p w14:paraId="1FD60186" w14:textId="77777777" w:rsidR="00977CE7" w:rsidRDefault="00A95239" w:rsidP="00977CE7">
      <w:pPr>
        <w:rPr>
          <w:lang w:eastAsia="en-GB"/>
        </w:rPr>
      </w:pPr>
      <w:bookmarkStart w:id="2" w:name="_Hlk496539708"/>
      <w:r>
        <w:rPr>
          <w:lang w:eastAsia="en-GB"/>
        </w:rPr>
        <w:t>Decide which devices will be connected to which</w:t>
      </w:r>
      <w:r w:rsidR="00056C5D">
        <w:rPr>
          <w:lang w:eastAsia="en-GB"/>
        </w:rPr>
        <w:t xml:space="preserve"> using a diagram</w:t>
      </w:r>
      <w:bookmarkEnd w:id="2"/>
      <w:r w:rsidR="00056C5D">
        <w:rPr>
          <w:lang w:eastAsia="en-GB"/>
        </w:rPr>
        <w:t xml:space="preserve">, </w:t>
      </w:r>
      <w:proofErr w:type="spellStart"/>
      <w:r w:rsidR="00056C5D">
        <w:rPr>
          <w:lang w:eastAsia="en-GB"/>
        </w:rPr>
        <w:t>eg</w:t>
      </w:r>
      <w:proofErr w:type="spellEnd"/>
      <w:r w:rsidR="00977CE7" w:rsidRPr="00977CE7">
        <w:rPr>
          <w:lang w:eastAsia="en-GB"/>
        </w:rPr>
        <w:t>:</w:t>
      </w:r>
    </w:p>
    <w:p w14:paraId="700525D4" w14:textId="77777777" w:rsidR="00056C5D" w:rsidRDefault="00056C5D" w:rsidP="00977CE7">
      <w:pPr>
        <w:rPr>
          <w:lang w:eastAsia="en-GB"/>
        </w:rPr>
      </w:pPr>
    </w:p>
    <w:p w14:paraId="1089200B" w14:textId="77777777" w:rsidR="00056C5D" w:rsidRDefault="006C1D04" w:rsidP="00977CE7">
      <w:pPr>
        <w:rPr>
          <w:lang w:eastAsia="en-GB"/>
        </w:rPr>
      </w:pP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DE7732" wp14:editId="568F752E">
                <wp:simplePos x="0" y="0"/>
                <wp:positionH relativeFrom="column">
                  <wp:posOffset>4175760</wp:posOffset>
                </wp:positionH>
                <wp:positionV relativeFrom="paragraph">
                  <wp:posOffset>5080</wp:posOffset>
                </wp:positionV>
                <wp:extent cx="601980" cy="601980"/>
                <wp:effectExtent l="0" t="0" r="2667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14906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BF5CC" id="Oval 10" o:spid="_x0000_s1026" style="position:absolute;margin-left:328.8pt;margin-top:.4pt;width:47.4pt;height:4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F5281" wp14:editId="0D5D152E">
                <wp:simplePos x="0" y="0"/>
                <wp:positionH relativeFrom="column">
                  <wp:posOffset>2872740</wp:posOffset>
                </wp:positionH>
                <wp:positionV relativeFrom="paragraph">
                  <wp:posOffset>8255</wp:posOffset>
                </wp:positionV>
                <wp:extent cx="601980" cy="601980"/>
                <wp:effectExtent l="0" t="0" r="2667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13058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4902B" id="Oval 9" o:spid="_x0000_s1027" style="position:absolute;margin-left:226.2pt;margin-top:.65pt;width:47.4pt;height:4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231EB" wp14:editId="3A41E4A8">
                <wp:simplePos x="0" y="0"/>
                <wp:positionH relativeFrom="column">
                  <wp:posOffset>205740</wp:posOffset>
                </wp:positionH>
                <wp:positionV relativeFrom="paragraph">
                  <wp:posOffset>6985</wp:posOffset>
                </wp:positionV>
                <wp:extent cx="601980" cy="6019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BE2A2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16.2pt;margin-top:.55pt;width:47.4pt;height:4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DC42C" wp14:editId="188B75DF">
                <wp:simplePos x="0" y="0"/>
                <wp:positionH relativeFrom="column">
                  <wp:posOffset>1508760</wp:posOffset>
                </wp:positionH>
                <wp:positionV relativeFrom="paragraph">
                  <wp:posOffset>3810</wp:posOffset>
                </wp:positionV>
                <wp:extent cx="601980" cy="601980"/>
                <wp:effectExtent l="0" t="0" r="2667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730F5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DD572" id="Oval 8" o:spid="_x0000_s1029" style="position:absolute;margin-left:118.8pt;margin-top:.3pt;width:47.4pt;height:4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</w:p>
    <w:p w14:paraId="779EFA5E" w14:textId="78ACADE3" w:rsidR="00056C5D" w:rsidRDefault="00504178" w:rsidP="00977CE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97E83C" wp14:editId="1B4CB5A0">
                <wp:simplePos x="0" y="0"/>
                <wp:positionH relativeFrom="column">
                  <wp:posOffset>3514725</wp:posOffset>
                </wp:positionH>
                <wp:positionV relativeFrom="paragraph">
                  <wp:posOffset>94615</wp:posOffset>
                </wp:positionV>
                <wp:extent cx="628650" cy="28575"/>
                <wp:effectExtent l="19050" t="76200" r="762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384C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76.75pt;margin-top:7.45pt;width:49.5pt;height: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A0982" wp14:editId="601ADB99">
                <wp:simplePos x="0" y="0"/>
                <wp:positionH relativeFrom="column">
                  <wp:posOffset>2152650</wp:posOffset>
                </wp:positionH>
                <wp:positionV relativeFrom="paragraph">
                  <wp:posOffset>113665</wp:posOffset>
                </wp:positionV>
                <wp:extent cx="638175" cy="9525"/>
                <wp:effectExtent l="38100" t="76200" r="666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4E49A" id="Straight Arrow Connector 6" o:spid="_x0000_s1026" type="#_x0000_t32" style="position:absolute;margin-left:169.5pt;margin-top:8.95pt;width:50.25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ADEEC9" wp14:editId="49584DF8">
                <wp:simplePos x="0" y="0"/>
                <wp:positionH relativeFrom="column">
                  <wp:posOffset>811530</wp:posOffset>
                </wp:positionH>
                <wp:positionV relativeFrom="paragraph">
                  <wp:posOffset>142240</wp:posOffset>
                </wp:positionV>
                <wp:extent cx="647700" cy="0"/>
                <wp:effectExtent l="3810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9A836" id="Straight Arrow Connector 5" o:spid="_x0000_s1026" type="#_x0000_t32" style="position:absolute;margin-left:63.9pt;margin-top:11.2pt;width:51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" strokecolor="#4579b8 [3044]">
                <v:stroke startarrow="block" endarrow="block"/>
              </v:shape>
            </w:pict>
          </mc:Fallback>
        </mc:AlternateContent>
      </w:r>
    </w:p>
    <w:p w14:paraId="28F7E714" w14:textId="1D0E7C03" w:rsidR="00056C5D" w:rsidRDefault="00504178" w:rsidP="00977CE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122D32" wp14:editId="379856B8">
                <wp:simplePos x="0" y="0"/>
                <wp:positionH relativeFrom="column">
                  <wp:posOffset>3352800</wp:posOffset>
                </wp:positionH>
                <wp:positionV relativeFrom="paragraph">
                  <wp:posOffset>146050</wp:posOffset>
                </wp:positionV>
                <wp:extent cx="371475" cy="466725"/>
                <wp:effectExtent l="38100" t="38100" r="4762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0C53" id="Straight Arrow Connector 58" o:spid="_x0000_s1026" type="#_x0000_t32" style="position:absolute;margin-left:264pt;margin-top:11.5pt;width:29.25pt;height:36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C894AD" wp14:editId="6B6E03CF">
                <wp:simplePos x="0" y="0"/>
                <wp:positionH relativeFrom="column">
                  <wp:posOffset>1343025</wp:posOffset>
                </wp:positionH>
                <wp:positionV relativeFrom="paragraph">
                  <wp:posOffset>173990</wp:posOffset>
                </wp:positionV>
                <wp:extent cx="228600" cy="428625"/>
                <wp:effectExtent l="38100" t="3810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93F4" id="Straight Arrow Connector 54" o:spid="_x0000_s1026" type="#_x0000_t32" style="position:absolute;margin-left:105.75pt;margin-top:13.7pt;width:18pt;height:33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" strokecolor="#4579b8 [3044]">
                <v:stroke startarrow="block" endarrow="block"/>
              </v:shape>
            </w:pict>
          </mc:Fallback>
        </mc:AlternateContent>
      </w:r>
    </w:p>
    <w:p w14:paraId="4968B8B7" w14:textId="332CBF05" w:rsidR="00056C5D" w:rsidRDefault="00504178" w:rsidP="00977CE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6BF5A6" wp14:editId="59DBAFD6">
                <wp:simplePos x="0" y="0"/>
                <wp:positionH relativeFrom="column">
                  <wp:posOffset>4754880</wp:posOffset>
                </wp:positionH>
                <wp:positionV relativeFrom="paragraph">
                  <wp:posOffset>46355</wp:posOffset>
                </wp:positionV>
                <wp:extent cx="321945" cy="369570"/>
                <wp:effectExtent l="38100" t="38100" r="59055" b="495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" cy="3695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12E0" id="Straight Arrow Connector 63" o:spid="_x0000_s1026" type="#_x0000_t32" style="position:absolute;margin-left:374.4pt;margin-top:3.65pt;width:25.35pt;height:29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9FEA74" wp14:editId="3596B613">
                <wp:simplePos x="0" y="0"/>
                <wp:positionH relativeFrom="column">
                  <wp:posOffset>4028440</wp:posOffset>
                </wp:positionH>
                <wp:positionV relativeFrom="paragraph">
                  <wp:posOffset>44450</wp:posOffset>
                </wp:positionV>
                <wp:extent cx="238125" cy="457200"/>
                <wp:effectExtent l="38100" t="38100" r="4762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C0992" id="Straight Arrow Connector 62" o:spid="_x0000_s1026" type="#_x0000_t32" style="position:absolute;margin-left:317.2pt;margin-top:3.5pt;width:18.75pt;height:36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22FF49" wp14:editId="43BE65AA">
                <wp:simplePos x="0" y="0"/>
                <wp:positionH relativeFrom="column">
                  <wp:posOffset>4448175</wp:posOffset>
                </wp:positionH>
                <wp:positionV relativeFrom="paragraph">
                  <wp:posOffset>168275</wp:posOffset>
                </wp:positionV>
                <wp:extent cx="57150" cy="1143000"/>
                <wp:effectExtent l="76200" t="3810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88D7C" id="Straight Arrow Connector 61" o:spid="_x0000_s1026" type="#_x0000_t32" style="position:absolute;margin-left:350.25pt;margin-top:13.25pt;width:4.5pt;height:9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365117" wp14:editId="32498F6F">
                <wp:simplePos x="0" y="0"/>
                <wp:positionH relativeFrom="column">
                  <wp:posOffset>2028825</wp:posOffset>
                </wp:positionH>
                <wp:positionV relativeFrom="paragraph">
                  <wp:posOffset>45720</wp:posOffset>
                </wp:positionV>
                <wp:extent cx="266700" cy="333375"/>
                <wp:effectExtent l="38100" t="3810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7D1B" id="Straight Arrow Connector 55" o:spid="_x0000_s1026" type="#_x0000_t32" style="position:absolute;margin-left:159.75pt;margin-top:3.6pt;width:21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F640BC" wp14:editId="657F5391">
                <wp:simplePos x="0" y="0"/>
                <wp:positionH relativeFrom="column">
                  <wp:posOffset>3162299</wp:posOffset>
                </wp:positionH>
                <wp:positionV relativeFrom="paragraph">
                  <wp:posOffset>120650</wp:posOffset>
                </wp:positionV>
                <wp:extent cx="45719" cy="1123950"/>
                <wp:effectExtent l="76200" t="38100" r="5016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23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734F" id="Straight Arrow Connector 51" o:spid="_x0000_s1026" type="#_x0000_t32" style="position:absolute;margin-left:249pt;margin-top:9.5pt;width:3.6pt;height:88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E251F1" wp14:editId="5696590C">
                <wp:simplePos x="0" y="0"/>
                <wp:positionH relativeFrom="page">
                  <wp:posOffset>3562350</wp:posOffset>
                </wp:positionH>
                <wp:positionV relativeFrom="paragraph">
                  <wp:posOffset>25400</wp:posOffset>
                </wp:positionV>
                <wp:extent cx="323850" cy="381000"/>
                <wp:effectExtent l="38100" t="3810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BB43" id="Straight Arrow Connector 50" o:spid="_x0000_s1026" type="#_x0000_t32" style="position:absolute;margin-left:280.5pt;margin-top:2pt;width:25.5pt;height:30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" strokecolor="#4579b8 [3044]">
                <v:stroke startarrow="block" endarrow="block"/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4DF1C5" wp14:editId="1AF6F5C6">
                <wp:simplePos x="0" y="0"/>
                <wp:positionH relativeFrom="column">
                  <wp:posOffset>752475</wp:posOffset>
                </wp:positionH>
                <wp:positionV relativeFrom="paragraph">
                  <wp:posOffset>44449</wp:posOffset>
                </wp:positionV>
                <wp:extent cx="180975" cy="333375"/>
                <wp:effectExtent l="38100" t="38100" r="4762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A38F" id="Straight Arrow Connector 32" o:spid="_x0000_s1026" type="#_x0000_t32" style="position:absolute;margin-left:59.25pt;margin-top:3.5pt;width:14.2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10A48D" wp14:editId="520310FD">
                <wp:simplePos x="0" y="0"/>
                <wp:positionH relativeFrom="column">
                  <wp:posOffset>1762125</wp:posOffset>
                </wp:positionH>
                <wp:positionV relativeFrom="paragraph">
                  <wp:posOffset>101600</wp:posOffset>
                </wp:positionV>
                <wp:extent cx="57150" cy="1143000"/>
                <wp:effectExtent l="76200" t="3810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E5B4" id="Straight Arrow Connector 31" o:spid="_x0000_s1026" type="#_x0000_t32" style="position:absolute;margin-left:138.75pt;margin-top:8pt;width:4.5pt;height:9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EA5662" wp14:editId="7D4B3C53">
                <wp:simplePos x="0" y="0"/>
                <wp:positionH relativeFrom="column">
                  <wp:posOffset>495300</wp:posOffset>
                </wp:positionH>
                <wp:positionV relativeFrom="paragraph">
                  <wp:posOffset>111125</wp:posOffset>
                </wp:positionV>
                <wp:extent cx="57150" cy="1143000"/>
                <wp:effectExtent l="76200" t="3810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72A1" id="Straight Arrow Connector 30" o:spid="_x0000_s1026" type="#_x0000_t32" style="position:absolute;margin-left:39pt;margin-top:8.75pt;width:4.5pt;height:9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" strokecolor="#4579b8 [3044]">
                <v:stroke startarrow="block" endarrow="block"/>
              </v:shape>
            </w:pict>
          </mc:Fallback>
        </mc:AlternateContent>
      </w:r>
    </w:p>
    <w:p w14:paraId="51832523" w14:textId="17A369CC" w:rsidR="00056C5D" w:rsidRDefault="00056C5D" w:rsidP="00977CE7">
      <w:pPr>
        <w:rPr>
          <w:lang w:eastAsia="en-GB"/>
        </w:rPr>
      </w:pPr>
    </w:p>
    <w:p w14:paraId="2F3495B2" w14:textId="7E74FF72" w:rsidR="006C1D04" w:rsidRDefault="006C1D04" w:rsidP="00977CE7">
      <w:pPr>
        <w:rPr>
          <w:lang w:eastAsia="en-GB"/>
        </w:rPr>
      </w:pP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5B418" wp14:editId="31BC3B88">
                <wp:simplePos x="0" y="0"/>
                <wp:positionH relativeFrom="column">
                  <wp:posOffset>4831080</wp:posOffset>
                </wp:positionH>
                <wp:positionV relativeFrom="paragraph">
                  <wp:posOffset>31750</wp:posOffset>
                </wp:positionV>
                <wp:extent cx="601980" cy="601980"/>
                <wp:effectExtent l="0" t="0" r="2667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CBE1C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5B418" id="Oval 14" o:spid="_x0000_s1030" style="position:absolute;margin-left:380.4pt;margin-top:2.5pt;width:47.4pt;height:4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" fillcolor="#4f81bd [3204]" strokecolor="#243f60 [1604]" strokeweight="2pt">
                <v:textbox>
                  <w:txbxContent>
                    <w:p w14:paraId="1F7CBE1C" w14:textId="77777777" w:rsidR="006C1D04" w:rsidRDefault="006C1D04" w:rsidP="006C1D04">
                      <w:pPr>
                        <w:jc w:val="center"/>
                      </w:pPr>
                      <w:r>
                        <w:t>L4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4CEF4" wp14:editId="33D428CE">
                <wp:simplePos x="0" y="0"/>
                <wp:positionH relativeFrom="column">
                  <wp:posOffset>3528060</wp:posOffset>
                </wp:positionH>
                <wp:positionV relativeFrom="paragraph">
                  <wp:posOffset>34925</wp:posOffset>
                </wp:positionV>
                <wp:extent cx="601980" cy="601980"/>
                <wp:effectExtent l="0" t="0" r="2667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7E9AA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8880B" id="Oval 13" o:spid="_x0000_s1031" style="position:absolute;margin-left:277.8pt;margin-top:2.75pt;width:47.4pt;height:4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L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2E2938" wp14:editId="1EF04700">
                <wp:simplePos x="0" y="0"/>
                <wp:positionH relativeFrom="column">
                  <wp:posOffset>2164080</wp:posOffset>
                </wp:positionH>
                <wp:positionV relativeFrom="paragraph">
                  <wp:posOffset>30480</wp:posOffset>
                </wp:positionV>
                <wp:extent cx="601980" cy="601980"/>
                <wp:effectExtent l="0" t="0" r="2667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5C37C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B8AA9" id="Oval 12" o:spid="_x0000_s1032" style="position:absolute;margin-left:170.4pt;margin-top:2.4pt;width:47.4pt;height:4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L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E09602" wp14:editId="7CE77761">
                <wp:simplePos x="0" y="0"/>
                <wp:positionH relativeFrom="column">
                  <wp:posOffset>861060</wp:posOffset>
                </wp:positionH>
                <wp:positionV relativeFrom="paragraph">
                  <wp:posOffset>33655</wp:posOffset>
                </wp:positionV>
                <wp:extent cx="601980" cy="601980"/>
                <wp:effectExtent l="0" t="0" r="2667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8793E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E38F7" id="Oval 11" o:spid="_x0000_s1033" style="position:absolute;margin-left:67.8pt;margin-top:2.65pt;width:47.4pt;height:4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L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F5F894F" w14:textId="0EABDF19" w:rsidR="006C1D04" w:rsidRDefault="00504178" w:rsidP="00977CE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B872EB" wp14:editId="2B299A49">
                <wp:simplePos x="0" y="0"/>
                <wp:positionH relativeFrom="column">
                  <wp:posOffset>1571624</wp:posOffset>
                </wp:positionH>
                <wp:positionV relativeFrom="paragraph">
                  <wp:posOffset>179704</wp:posOffset>
                </wp:positionV>
                <wp:extent cx="495300" cy="45719"/>
                <wp:effectExtent l="0" t="57150" r="7620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A777" id="Straight Arrow Connector 40" o:spid="_x0000_s1026" type="#_x0000_t32" style="position:absolute;margin-left:123.75pt;margin-top:14.15pt;width:39pt;height:3.6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" strokecolor="#4579b8 [3044]">
                <v:stroke startarrow="block" endarrow="block"/>
              </v:shape>
            </w:pict>
          </mc:Fallback>
        </mc:AlternateContent>
      </w:r>
    </w:p>
    <w:p w14:paraId="5F2365A7" w14:textId="636D320A" w:rsidR="006C1D04" w:rsidRDefault="006C1D04" w:rsidP="00977CE7">
      <w:pPr>
        <w:rPr>
          <w:lang w:eastAsia="en-GB"/>
        </w:rPr>
      </w:pPr>
    </w:p>
    <w:p w14:paraId="6BFF9C38" w14:textId="0A9B4BFC" w:rsidR="006C1D04" w:rsidRDefault="00504178" w:rsidP="00977CE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0AC734" wp14:editId="47D350DB">
                <wp:simplePos x="0" y="0"/>
                <wp:positionH relativeFrom="column">
                  <wp:posOffset>4667250</wp:posOffset>
                </wp:positionH>
                <wp:positionV relativeFrom="paragraph">
                  <wp:posOffset>43816</wp:posOffset>
                </wp:positionV>
                <wp:extent cx="228600" cy="342900"/>
                <wp:effectExtent l="38100" t="3810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9BF7" id="Straight Arrow Connector 69" o:spid="_x0000_s1026" type="#_x0000_t32" style="position:absolute;margin-left:367.5pt;margin-top:3.45pt;width:18pt;height:27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FE4054" wp14:editId="3AC6A5C1">
                <wp:simplePos x="0" y="0"/>
                <wp:positionH relativeFrom="column">
                  <wp:posOffset>4067174</wp:posOffset>
                </wp:positionH>
                <wp:positionV relativeFrom="paragraph">
                  <wp:posOffset>43815</wp:posOffset>
                </wp:positionV>
                <wp:extent cx="161925" cy="371475"/>
                <wp:effectExtent l="38100" t="38100" r="6667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7972" id="Straight Arrow Connector 64" o:spid="_x0000_s1026" type="#_x0000_t32" style="position:absolute;margin-left:320.25pt;margin-top:3.45pt;width:12.75pt;height:2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B3CAE4" wp14:editId="11E71B26">
                <wp:simplePos x="0" y="0"/>
                <wp:positionH relativeFrom="column">
                  <wp:posOffset>3400425</wp:posOffset>
                </wp:positionH>
                <wp:positionV relativeFrom="paragraph">
                  <wp:posOffset>15240</wp:posOffset>
                </wp:positionV>
                <wp:extent cx="180975" cy="361950"/>
                <wp:effectExtent l="38100" t="38100" r="4762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B85E" id="Straight Arrow Connector 59" o:spid="_x0000_s1026" type="#_x0000_t32" style="position:absolute;margin-left:267.75pt;margin-top:1.2pt;width:14.25pt;height:28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B39E04" wp14:editId="5ADC7F2D">
                <wp:simplePos x="0" y="0"/>
                <wp:positionH relativeFrom="column">
                  <wp:posOffset>2667000</wp:posOffset>
                </wp:positionH>
                <wp:positionV relativeFrom="paragraph">
                  <wp:posOffset>34290</wp:posOffset>
                </wp:positionV>
                <wp:extent cx="285750" cy="342900"/>
                <wp:effectExtent l="38100" t="3810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5D7E" id="Straight Arrow Connector 57" o:spid="_x0000_s1026" type="#_x0000_t32" style="position:absolute;margin-left:210pt;margin-top:2.7pt;width:22.5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1C5E68" wp14:editId="565546DE">
                <wp:simplePos x="0" y="0"/>
                <wp:positionH relativeFrom="column">
                  <wp:posOffset>2028824</wp:posOffset>
                </wp:positionH>
                <wp:positionV relativeFrom="paragraph">
                  <wp:posOffset>91440</wp:posOffset>
                </wp:positionV>
                <wp:extent cx="238125" cy="304800"/>
                <wp:effectExtent l="38100" t="38100" r="4762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A157" id="Straight Arrow Connector 56" o:spid="_x0000_s1026" type="#_x0000_t32" style="position:absolute;margin-left:159.75pt;margin-top:7.2pt;width:18.75pt;height:24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ED4271" wp14:editId="66A1F939">
                <wp:simplePos x="0" y="0"/>
                <wp:positionH relativeFrom="column">
                  <wp:posOffset>3752850</wp:posOffset>
                </wp:positionH>
                <wp:positionV relativeFrom="paragraph">
                  <wp:posOffset>167640</wp:posOffset>
                </wp:positionV>
                <wp:extent cx="57150" cy="1143000"/>
                <wp:effectExtent l="76200" t="3810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838B" id="Straight Arrow Connector 44" o:spid="_x0000_s1026" type="#_x0000_t32" style="position:absolute;margin-left:295.5pt;margin-top:13.2pt;width:4.5pt;height:9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D94867" wp14:editId="25AF87EE">
                <wp:simplePos x="0" y="0"/>
                <wp:positionH relativeFrom="column">
                  <wp:posOffset>1352551</wp:posOffset>
                </wp:positionH>
                <wp:positionV relativeFrom="paragraph">
                  <wp:posOffset>43815</wp:posOffset>
                </wp:positionV>
                <wp:extent cx="209550" cy="304800"/>
                <wp:effectExtent l="38100" t="3810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BEE7" id="Straight Arrow Connector 39" o:spid="_x0000_s1026" type="#_x0000_t32" style="position:absolute;margin-left:106.5pt;margin-top:3.45pt;width:16.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9883E3" wp14:editId="07962D37">
                <wp:simplePos x="0" y="0"/>
                <wp:positionH relativeFrom="column">
                  <wp:posOffset>2402205</wp:posOffset>
                </wp:positionH>
                <wp:positionV relativeFrom="paragraph">
                  <wp:posOffset>175260</wp:posOffset>
                </wp:positionV>
                <wp:extent cx="45719" cy="1190625"/>
                <wp:effectExtent l="76200" t="38100" r="5016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90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1D705" id="Straight Arrow Connector 41" o:spid="_x0000_s1026" type="#_x0000_t32" style="position:absolute;margin-left:189.15pt;margin-top:13.8pt;width:3.6pt;height:93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BCB1AD" wp14:editId="348F0985">
                <wp:simplePos x="0" y="0"/>
                <wp:positionH relativeFrom="column">
                  <wp:posOffset>733424</wp:posOffset>
                </wp:positionH>
                <wp:positionV relativeFrom="paragraph">
                  <wp:posOffset>43816</wp:posOffset>
                </wp:positionV>
                <wp:extent cx="276225" cy="400050"/>
                <wp:effectExtent l="38100" t="38100" r="4762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B442A" id="Straight Arrow Connector 35" o:spid="_x0000_s1026" type="#_x0000_t32" style="position:absolute;margin-left:57.75pt;margin-top:3.45pt;width:21.75pt;height:31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" strokecolor="#4579b8 [3044]">
                <v:stroke startarrow="block" endarrow="block"/>
              </v:shape>
            </w:pict>
          </mc:Fallback>
        </mc:AlternateContent>
      </w:r>
    </w:p>
    <w:p w14:paraId="48190768" w14:textId="65B228EC" w:rsidR="006C1D04" w:rsidRDefault="006C1D04" w:rsidP="00977CE7">
      <w:pPr>
        <w:rPr>
          <w:lang w:eastAsia="en-GB"/>
        </w:rPr>
      </w:pPr>
    </w:p>
    <w:p w14:paraId="033DEC63" w14:textId="7A8F2F11" w:rsidR="006C1D04" w:rsidRDefault="006C1D04" w:rsidP="00977CE7">
      <w:pPr>
        <w:rPr>
          <w:lang w:eastAsia="en-GB"/>
        </w:rPr>
      </w:pP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BCE55" wp14:editId="3CA000E7">
                <wp:simplePos x="0" y="0"/>
                <wp:positionH relativeFrom="column">
                  <wp:posOffset>182880</wp:posOffset>
                </wp:positionH>
                <wp:positionV relativeFrom="paragraph">
                  <wp:posOffset>11430</wp:posOffset>
                </wp:positionV>
                <wp:extent cx="601980" cy="601980"/>
                <wp:effectExtent l="0" t="0" r="2667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214A5" w14:textId="77777777" w:rsidR="006C1D04" w:rsidRPr="006C1D04" w:rsidRDefault="006C1D04" w:rsidP="006C1D0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1D04">
                              <w:rPr>
                                <w:sz w:val="22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BCE55" id="Oval 15" o:spid="_x0000_s1034" style="position:absolute;margin-left:14.4pt;margin-top:.9pt;width:47.4pt;height:4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" fillcolor="#4f81bd [3204]" strokecolor="#243f60 [1604]" strokeweight="2pt">
                <v:textbox>
                  <w:txbxContent>
                    <w:p w14:paraId="709214A5" w14:textId="77777777" w:rsidR="006C1D04" w:rsidRPr="006C1D04" w:rsidRDefault="006C1D04" w:rsidP="006C1D04">
                      <w:pPr>
                        <w:jc w:val="center"/>
                        <w:rPr>
                          <w:sz w:val="22"/>
                        </w:rPr>
                      </w:pPr>
                      <w:r w:rsidRPr="006C1D04">
                        <w:rPr>
                          <w:sz w:val="22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794875" wp14:editId="60DDB101">
                <wp:simplePos x="0" y="0"/>
                <wp:positionH relativeFrom="column">
                  <wp:posOffset>1485900</wp:posOffset>
                </wp:positionH>
                <wp:positionV relativeFrom="paragraph">
                  <wp:posOffset>8255</wp:posOffset>
                </wp:positionV>
                <wp:extent cx="601980" cy="601980"/>
                <wp:effectExtent l="0" t="0" r="2667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1C555" w14:textId="77777777" w:rsidR="006C1D04" w:rsidRPr="006C1D04" w:rsidRDefault="006C1D04" w:rsidP="006C1D0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1D04">
                              <w:rPr>
                                <w:sz w:val="22"/>
                              </w:rPr>
                              <w:t>M</w:t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B8AA9" id="Oval 16" o:spid="_x0000_s1035" style="position:absolute;margin-left:117pt;margin-top:.65pt;width:47.4pt;height:4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" fillcolor="#4f81bd [3204]" strokecolor="#243f60 [1604]" strokeweight="2pt">
                <v:textbox>
                  <w:txbxContent>
                    <w:p w:rsidR="006C1D04" w:rsidRPr="006C1D04" w:rsidRDefault="006C1D04" w:rsidP="006C1D04">
                      <w:pPr>
                        <w:jc w:val="center"/>
                        <w:rPr>
                          <w:sz w:val="22"/>
                        </w:rPr>
                      </w:pPr>
                      <w:r w:rsidRPr="006C1D04">
                        <w:rPr>
                          <w:sz w:val="22"/>
                        </w:rPr>
                        <w:t>M</w:t>
                      </w:r>
                      <w:r>
                        <w:rPr>
                          <w:sz w:val="2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C60FC" wp14:editId="2881736C">
                <wp:simplePos x="0" y="0"/>
                <wp:positionH relativeFrom="column">
                  <wp:posOffset>2849880</wp:posOffset>
                </wp:positionH>
                <wp:positionV relativeFrom="paragraph">
                  <wp:posOffset>12700</wp:posOffset>
                </wp:positionV>
                <wp:extent cx="601980" cy="601980"/>
                <wp:effectExtent l="0" t="0" r="2667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7CEAF" w14:textId="77777777" w:rsidR="006C1D04" w:rsidRPr="006C1D04" w:rsidRDefault="006C1D04" w:rsidP="006C1D0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1D04">
                              <w:rPr>
                                <w:sz w:val="22"/>
                              </w:rPr>
                              <w:t>M</w:t>
                            </w: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8880B" id="Oval 17" o:spid="_x0000_s1036" style="position:absolute;margin-left:224.4pt;margin-top:1pt;width:47.4pt;height:4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" fillcolor="#4f81bd [3204]" strokecolor="#243f60 [1604]" strokeweight="2pt">
                <v:textbox>
                  <w:txbxContent>
                    <w:p w:rsidR="006C1D04" w:rsidRPr="006C1D04" w:rsidRDefault="006C1D04" w:rsidP="006C1D04">
                      <w:pPr>
                        <w:jc w:val="center"/>
                        <w:rPr>
                          <w:sz w:val="22"/>
                        </w:rPr>
                      </w:pPr>
                      <w:r w:rsidRPr="006C1D04">
                        <w:rPr>
                          <w:sz w:val="22"/>
                        </w:rPr>
                        <w:t>M</w:t>
                      </w:r>
                      <w:r>
                        <w:rPr>
                          <w:sz w:val="2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35C1D7" wp14:editId="6E5A1325">
                <wp:simplePos x="0" y="0"/>
                <wp:positionH relativeFrom="column">
                  <wp:posOffset>4152900</wp:posOffset>
                </wp:positionH>
                <wp:positionV relativeFrom="paragraph">
                  <wp:posOffset>9525</wp:posOffset>
                </wp:positionV>
                <wp:extent cx="601980" cy="601980"/>
                <wp:effectExtent l="0" t="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24155" w14:textId="77777777" w:rsidR="006C1D04" w:rsidRPr="006C1D04" w:rsidRDefault="006C1D04" w:rsidP="006C1D0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C1D04">
                              <w:rPr>
                                <w:sz w:val="22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A040A" id="Oval 18" o:spid="_x0000_s1037" style="position:absolute;margin-left:327pt;margin-top:.75pt;width:47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" fillcolor="#4f81bd [3204]" strokecolor="#243f60 [1604]" strokeweight="2pt">
                <v:textbox>
                  <w:txbxContent>
                    <w:p w:rsidR="006C1D04" w:rsidRPr="006C1D04" w:rsidRDefault="006C1D04" w:rsidP="006C1D04">
                      <w:pPr>
                        <w:jc w:val="center"/>
                        <w:rPr>
                          <w:sz w:val="22"/>
                        </w:rPr>
                      </w:pPr>
                      <w:r w:rsidRPr="006C1D04">
                        <w:rPr>
                          <w:sz w:val="22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</w:p>
    <w:p w14:paraId="79A25001" w14:textId="5E06A8C3" w:rsidR="006C1D04" w:rsidRDefault="00504178" w:rsidP="00977CE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44F742" wp14:editId="33EA1837">
                <wp:simplePos x="0" y="0"/>
                <wp:positionH relativeFrom="column">
                  <wp:posOffset>3495674</wp:posOffset>
                </wp:positionH>
                <wp:positionV relativeFrom="paragraph">
                  <wp:posOffset>104141</wp:posOffset>
                </wp:positionV>
                <wp:extent cx="657225" cy="45719"/>
                <wp:effectExtent l="0" t="57150" r="66675" b="882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D3F1" id="Straight Arrow Connector 74" o:spid="_x0000_s1026" type="#_x0000_t32" style="position:absolute;margin-left:275.25pt;margin-top:8.2pt;width:51.75pt;height:3.6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3F6502" wp14:editId="12447A08">
                <wp:simplePos x="0" y="0"/>
                <wp:positionH relativeFrom="column">
                  <wp:posOffset>2171699</wp:posOffset>
                </wp:positionH>
                <wp:positionV relativeFrom="paragraph">
                  <wp:posOffset>102235</wp:posOffset>
                </wp:positionV>
                <wp:extent cx="657225" cy="45719"/>
                <wp:effectExtent l="38100" t="57150" r="28575" b="882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7F4F" id="Straight Arrow Connector 73" o:spid="_x0000_s1026" type="#_x0000_t32" style="position:absolute;margin-left:171pt;margin-top:8.05pt;width:51.75pt;height:3.6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A73670" wp14:editId="5F261E5D">
                <wp:simplePos x="0" y="0"/>
                <wp:positionH relativeFrom="column">
                  <wp:posOffset>809625</wp:posOffset>
                </wp:positionH>
                <wp:positionV relativeFrom="paragraph">
                  <wp:posOffset>45084</wp:posOffset>
                </wp:positionV>
                <wp:extent cx="638175" cy="47625"/>
                <wp:effectExtent l="0" t="57150" r="66675" b="857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55B9" id="Straight Arrow Connector 72" o:spid="_x0000_s1026" type="#_x0000_t32" style="position:absolute;margin-left:63.75pt;margin-top:3.55pt;width:50.25pt;height:3.75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" strokecolor="#4579b8 [3044]">
                <v:stroke startarrow="block" endarrow="block"/>
              </v:shape>
            </w:pict>
          </mc:Fallback>
        </mc:AlternateContent>
      </w:r>
    </w:p>
    <w:p w14:paraId="62E41F7D" w14:textId="0B2A63F4" w:rsidR="006C1D04" w:rsidRDefault="006C1D04" w:rsidP="00977CE7">
      <w:pPr>
        <w:rPr>
          <w:lang w:eastAsia="en-GB"/>
        </w:rPr>
      </w:pPr>
    </w:p>
    <w:p w14:paraId="6498E92E" w14:textId="234DB7FE" w:rsidR="006C1D04" w:rsidRDefault="00504178" w:rsidP="00977CE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EA8118" wp14:editId="27447692">
                <wp:simplePos x="0" y="0"/>
                <wp:positionH relativeFrom="column">
                  <wp:posOffset>4629150</wp:posOffset>
                </wp:positionH>
                <wp:positionV relativeFrom="paragraph">
                  <wp:posOffset>14605</wp:posOffset>
                </wp:positionV>
                <wp:extent cx="409575" cy="417195"/>
                <wp:effectExtent l="38100" t="38100" r="47625" b="5905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171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2C64" id="Straight Arrow Connector 68" o:spid="_x0000_s1026" type="#_x0000_t32" style="position:absolute;margin-left:364.5pt;margin-top:1.15pt;width:32.25pt;height:32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C6DA92" wp14:editId="302C8862">
                <wp:simplePos x="0" y="0"/>
                <wp:positionH relativeFrom="column">
                  <wp:posOffset>4029074</wp:posOffset>
                </wp:positionH>
                <wp:positionV relativeFrom="paragraph">
                  <wp:posOffset>52704</wp:posOffset>
                </wp:positionV>
                <wp:extent cx="219075" cy="409575"/>
                <wp:effectExtent l="38100" t="38100" r="4762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99F7" id="Straight Arrow Connector 65" o:spid="_x0000_s1026" type="#_x0000_t32" style="position:absolute;margin-left:317.25pt;margin-top:4.15pt;width:17.25pt;height:32.2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6434A3" wp14:editId="33DD6AA8">
                <wp:simplePos x="0" y="0"/>
                <wp:positionH relativeFrom="column">
                  <wp:posOffset>3400425</wp:posOffset>
                </wp:positionH>
                <wp:positionV relativeFrom="paragraph">
                  <wp:posOffset>71755</wp:posOffset>
                </wp:positionV>
                <wp:extent cx="209550" cy="361950"/>
                <wp:effectExtent l="38100" t="3810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5B64" id="Straight Arrow Connector 60" o:spid="_x0000_s1026" type="#_x0000_t32" style="position:absolute;margin-left:267.75pt;margin-top:5.65pt;width:16.5pt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7E6457" wp14:editId="199DD7AB">
                <wp:simplePos x="0" y="0"/>
                <wp:positionH relativeFrom="column">
                  <wp:posOffset>2019300</wp:posOffset>
                </wp:positionH>
                <wp:positionV relativeFrom="paragraph">
                  <wp:posOffset>43180</wp:posOffset>
                </wp:positionV>
                <wp:extent cx="209550" cy="438150"/>
                <wp:effectExtent l="38100" t="3810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99F3" id="Straight Arrow Connector 53" o:spid="_x0000_s1026" type="#_x0000_t32" style="position:absolute;margin-left:159pt;margin-top:3.4pt;width:16.5pt;height:34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1001D1" wp14:editId="5DCF23E8">
                <wp:simplePos x="0" y="0"/>
                <wp:positionH relativeFrom="column">
                  <wp:posOffset>2647950</wp:posOffset>
                </wp:positionH>
                <wp:positionV relativeFrom="paragraph">
                  <wp:posOffset>52705</wp:posOffset>
                </wp:positionV>
                <wp:extent cx="304800" cy="342900"/>
                <wp:effectExtent l="38100" t="3810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7962" id="Straight Arrow Connector 52" o:spid="_x0000_s1026" type="#_x0000_t32" style="position:absolute;margin-left:208.5pt;margin-top:4.15pt;width:24pt;height:27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007ED1" wp14:editId="2ECED28F">
                <wp:simplePos x="0" y="0"/>
                <wp:positionH relativeFrom="column">
                  <wp:posOffset>4429125</wp:posOffset>
                </wp:positionH>
                <wp:positionV relativeFrom="paragraph">
                  <wp:posOffset>54610</wp:posOffset>
                </wp:positionV>
                <wp:extent cx="57150" cy="1143000"/>
                <wp:effectExtent l="76200" t="3810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3A68" id="Straight Arrow Connector 45" o:spid="_x0000_s1026" type="#_x0000_t32" style="position:absolute;margin-left:348.75pt;margin-top:4.3pt;width:4.5pt;height:9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36ABF8" wp14:editId="44175969">
                <wp:simplePos x="0" y="0"/>
                <wp:positionH relativeFrom="column">
                  <wp:posOffset>3105150</wp:posOffset>
                </wp:positionH>
                <wp:positionV relativeFrom="paragraph">
                  <wp:posOffset>119380</wp:posOffset>
                </wp:positionV>
                <wp:extent cx="57150" cy="1143000"/>
                <wp:effectExtent l="76200" t="3810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5F45" id="Straight Arrow Connector 43" o:spid="_x0000_s1026" type="#_x0000_t32" style="position:absolute;margin-left:244.5pt;margin-top:9.4pt;width:4.5pt;height:9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68E457" wp14:editId="79AD9EFC">
                <wp:simplePos x="0" y="0"/>
                <wp:positionH relativeFrom="column">
                  <wp:posOffset>1752600</wp:posOffset>
                </wp:positionH>
                <wp:positionV relativeFrom="paragraph">
                  <wp:posOffset>43180</wp:posOffset>
                </wp:positionV>
                <wp:extent cx="45719" cy="1181100"/>
                <wp:effectExtent l="76200" t="38100" r="6921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1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74A9" id="Straight Arrow Connector 42" o:spid="_x0000_s1026" type="#_x0000_t32" style="position:absolute;margin-left:138pt;margin-top:3.4pt;width:3.6pt;height:9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6F0703" wp14:editId="74BD3809">
                <wp:simplePos x="0" y="0"/>
                <wp:positionH relativeFrom="column">
                  <wp:posOffset>1350010</wp:posOffset>
                </wp:positionH>
                <wp:positionV relativeFrom="paragraph">
                  <wp:posOffset>43179</wp:posOffset>
                </wp:positionV>
                <wp:extent cx="269240" cy="409575"/>
                <wp:effectExtent l="38100" t="38100" r="5461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8D82" id="Straight Arrow Connector 38" o:spid="_x0000_s1026" type="#_x0000_t32" style="position:absolute;margin-left:106.3pt;margin-top:3.4pt;width:21.2pt;height:32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72D3DA" wp14:editId="5ECBC6DF">
                <wp:simplePos x="0" y="0"/>
                <wp:positionH relativeFrom="column">
                  <wp:posOffset>695325</wp:posOffset>
                </wp:positionH>
                <wp:positionV relativeFrom="paragraph">
                  <wp:posOffset>45085</wp:posOffset>
                </wp:positionV>
                <wp:extent cx="266700" cy="388620"/>
                <wp:effectExtent l="38100" t="38100" r="5715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8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5971" id="Straight Arrow Connector 34" o:spid="_x0000_s1026" type="#_x0000_t32" style="position:absolute;margin-left:54.75pt;margin-top:3.55pt;width:21pt;height:30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F6CA5D" wp14:editId="1BDA1BF2">
                <wp:simplePos x="0" y="0"/>
                <wp:positionH relativeFrom="column">
                  <wp:posOffset>438150</wp:posOffset>
                </wp:positionH>
                <wp:positionV relativeFrom="paragraph">
                  <wp:posOffset>95250</wp:posOffset>
                </wp:positionV>
                <wp:extent cx="57150" cy="1143000"/>
                <wp:effectExtent l="76200" t="3810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843B" id="Straight Arrow Connector 33" o:spid="_x0000_s1026" type="#_x0000_t32" style="position:absolute;margin-left:34.5pt;margin-top:7.5pt;width:4.5pt;height:9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" strokecolor="#4579b8 [3044]">
                <v:stroke startarrow="block" endarrow="block"/>
              </v:shape>
            </w:pict>
          </mc:Fallback>
        </mc:AlternateContent>
      </w:r>
    </w:p>
    <w:p w14:paraId="593683B1" w14:textId="73F99FA7" w:rsidR="006C1D04" w:rsidRDefault="006C1D04" w:rsidP="00977CE7">
      <w:pPr>
        <w:rPr>
          <w:lang w:eastAsia="en-GB"/>
        </w:rPr>
      </w:pPr>
    </w:p>
    <w:p w14:paraId="1B67126B" w14:textId="6ACA4EF3" w:rsidR="006C1D04" w:rsidRDefault="006C1D04" w:rsidP="00977CE7">
      <w:pPr>
        <w:rPr>
          <w:lang w:eastAsia="en-GB"/>
        </w:rPr>
      </w:pP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D5B92" wp14:editId="7BAA20D9">
                <wp:simplePos x="0" y="0"/>
                <wp:positionH relativeFrom="column">
                  <wp:posOffset>4762500</wp:posOffset>
                </wp:positionH>
                <wp:positionV relativeFrom="paragraph">
                  <wp:posOffset>80645</wp:posOffset>
                </wp:positionV>
                <wp:extent cx="601980" cy="601980"/>
                <wp:effectExtent l="0" t="0" r="2667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2DDE5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D5B92" id="Oval 22" o:spid="_x0000_s1038" style="position:absolute;margin-left:375pt;margin-top:6.35pt;width:47.4pt;height:4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" fillcolor="#4f81bd [3204]" strokecolor="#243f60 [1604]" strokeweight="2pt">
                <v:textbox>
                  <w:txbxContent>
                    <w:p w14:paraId="4BA2DDE5" w14:textId="77777777" w:rsidR="006C1D04" w:rsidRDefault="006C1D04" w:rsidP="006C1D04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7DDAF9" wp14:editId="5B464C69">
                <wp:simplePos x="0" y="0"/>
                <wp:positionH relativeFrom="column">
                  <wp:posOffset>3459480</wp:posOffset>
                </wp:positionH>
                <wp:positionV relativeFrom="paragraph">
                  <wp:posOffset>83820</wp:posOffset>
                </wp:positionV>
                <wp:extent cx="601980" cy="601980"/>
                <wp:effectExtent l="0" t="0" r="2667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F6D09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849EA" id="Oval 21" o:spid="_x0000_s1039" style="position:absolute;margin-left:272.4pt;margin-top:6.6pt;width:47.4pt;height:4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EE3CB3" wp14:editId="789B6FB9">
                <wp:simplePos x="0" y="0"/>
                <wp:positionH relativeFrom="column">
                  <wp:posOffset>2095500</wp:posOffset>
                </wp:positionH>
                <wp:positionV relativeFrom="paragraph">
                  <wp:posOffset>79375</wp:posOffset>
                </wp:positionV>
                <wp:extent cx="601980" cy="601980"/>
                <wp:effectExtent l="0" t="0" r="2667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F7AF3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9133A" id="Oval 20" o:spid="_x0000_s1040" style="position:absolute;margin-left:165pt;margin-top:6.25pt;width:47.4pt;height:4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T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9FE18" wp14:editId="4635E284">
                <wp:simplePos x="0" y="0"/>
                <wp:positionH relativeFrom="column">
                  <wp:posOffset>792480</wp:posOffset>
                </wp:positionH>
                <wp:positionV relativeFrom="paragraph">
                  <wp:posOffset>82550</wp:posOffset>
                </wp:positionV>
                <wp:extent cx="601980" cy="601980"/>
                <wp:effectExtent l="0" t="0" r="2667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5B7B2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DB257" id="Oval 19" o:spid="_x0000_s1041" style="position:absolute;margin-left:62.4pt;margin-top:6.5pt;width:47.4pt;height:4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T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C3A42AD" w14:textId="50E6AF32" w:rsidR="006C1D04" w:rsidRDefault="00504178" w:rsidP="00977CE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CD99C1" wp14:editId="5A74A6D0">
                <wp:simplePos x="0" y="0"/>
                <wp:positionH relativeFrom="column">
                  <wp:posOffset>1476375</wp:posOffset>
                </wp:positionH>
                <wp:positionV relativeFrom="paragraph">
                  <wp:posOffset>132080</wp:posOffset>
                </wp:positionV>
                <wp:extent cx="600075" cy="45719"/>
                <wp:effectExtent l="38100" t="57150" r="28575" b="882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09CC" id="Straight Arrow Connector 75" o:spid="_x0000_s1026" type="#_x0000_t32" style="position:absolute;margin-left:116.25pt;margin-top:10.4pt;width:47.25pt;height:3.6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" strokecolor="#4579b8 [3044]">
                <v:stroke startarrow="block" endarrow="block"/>
              </v:shape>
            </w:pict>
          </mc:Fallback>
        </mc:AlternateContent>
      </w:r>
    </w:p>
    <w:p w14:paraId="421CBC57" w14:textId="3CDBE1DD" w:rsidR="006C1D04" w:rsidRDefault="00504178" w:rsidP="00977CE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8E9EE0" wp14:editId="0782D810">
                <wp:simplePos x="0" y="0"/>
                <wp:positionH relativeFrom="column">
                  <wp:posOffset>4126229</wp:posOffset>
                </wp:positionH>
                <wp:positionV relativeFrom="paragraph">
                  <wp:posOffset>21591</wp:posOffset>
                </wp:positionV>
                <wp:extent cx="607695" cy="45719"/>
                <wp:effectExtent l="0" t="57150" r="78105" b="882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769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F9C3" id="Straight Arrow Connector 77" o:spid="_x0000_s1026" type="#_x0000_t32" style="position:absolute;margin-left:324.9pt;margin-top:1.7pt;width:47.85pt;height:3.6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360C80" wp14:editId="742EF2E2">
                <wp:simplePos x="0" y="0"/>
                <wp:positionH relativeFrom="column">
                  <wp:posOffset>2752724</wp:posOffset>
                </wp:positionH>
                <wp:positionV relativeFrom="paragraph">
                  <wp:posOffset>10160</wp:posOffset>
                </wp:positionV>
                <wp:extent cx="706755" cy="45719"/>
                <wp:effectExtent l="38100" t="57150" r="17145" b="882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75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0238D" id="Straight Arrow Connector 76" o:spid="_x0000_s1026" type="#_x0000_t32" style="position:absolute;margin-left:216.75pt;margin-top:.8pt;width:55.65pt;height:3.6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" strokecolor="#4579b8 [3044]">
                <v:stroke startarrow="block" endarrow="block"/>
              </v:shape>
            </w:pict>
          </mc:Fallback>
        </mc:AlternateContent>
      </w:r>
    </w:p>
    <w:p w14:paraId="6372391C" w14:textId="3435C554" w:rsidR="006C1D04" w:rsidRDefault="00504178" w:rsidP="00977CE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53B266" wp14:editId="17268F1C">
                <wp:simplePos x="0" y="0"/>
                <wp:positionH relativeFrom="column">
                  <wp:posOffset>4714874</wp:posOffset>
                </wp:positionH>
                <wp:positionV relativeFrom="paragraph">
                  <wp:posOffset>80645</wp:posOffset>
                </wp:positionV>
                <wp:extent cx="200025" cy="361950"/>
                <wp:effectExtent l="38100" t="38100" r="47625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BB92" id="Straight Arrow Connector 71" o:spid="_x0000_s1026" type="#_x0000_t32" style="position:absolute;margin-left:371.25pt;margin-top:6.35pt;width:15.75pt;height:28.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7DA01F" wp14:editId="43FC1210">
                <wp:simplePos x="0" y="0"/>
                <wp:positionH relativeFrom="column">
                  <wp:posOffset>3943350</wp:posOffset>
                </wp:positionH>
                <wp:positionV relativeFrom="paragraph">
                  <wp:posOffset>52070</wp:posOffset>
                </wp:positionV>
                <wp:extent cx="276225" cy="333375"/>
                <wp:effectExtent l="38100" t="38100" r="4762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B75F" id="Straight Arrow Connector 67" o:spid="_x0000_s1026" type="#_x0000_t32" style="position:absolute;margin-left:310.5pt;margin-top:4.1pt;width:21.75pt;height:26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6C6F5B" wp14:editId="59B9EDBC">
                <wp:simplePos x="0" y="0"/>
                <wp:positionH relativeFrom="column">
                  <wp:posOffset>3390901</wp:posOffset>
                </wp:positionH>
                <wp:positionV relativeFrom="paragraph">
                  <wp:posOffset>52071</wp:posOffset>
                </wp:positionV>
                <wp:extent cx="247650" cy="407670"/>
                <wp:effectExtent l="38100" t="38100" r="57150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076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2DE8" id="Straight Arrow Connector 66" o:spid="_x0000_s1026" type="#_x0000_t32" style="position:absolute;margin-left:267pt;margin-top:4.1pt;width:19.5pt;height:32.1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AF47A9" wp14:editId="059AFA7C">
                <wp:simplePos x="0" y="0"/>
                <wp:positionH relativeFrom="column">
                  <wp:posOffset>2697480</wp:posOffset>
                </wp:positionH>
                <wp:positionV relativeFrom="paragraph">
                  <wp:posOffset>109220</wp:posOffset>
                </wp:positionV>
                <wp:extent cx="245745" cy="276225"/>
                <wp:effectExtent l="38100" t="38100" r="7810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8C4B9" id="Straight Arrow Connector 49" o:spid="_x0000_s1026" type="#_x0000_t32" style="position:absolute;margin-left:212.4pt;margin-top:8.6pt;width:19.3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6A942D" wp14:editId="7C412185">
                <wp:simplePos x="0" y="0"/>
                <wp:positionH relativeFrom="column">
                  <wp:posOffset>2066924</wp:posOffset>
                </wp:positionH>
                <wp:positionV relativeFrom="paragraph">
                  <wp:posOffset>120650</wp:posOffset>
                </wp:positionV>
                <wp:extent cx="209550" cy="340995"/>
                <wp:effectExtent l="38100" t="38100" r="57150" b="590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409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8613" id="Straight Arrow Connector 48" o:spid="_x0000_s1026" type="#_x0000_t32" style="position:absolute;margin-left:162.75pt;margin-top:9.5pt;width:16.5pt;height:26.8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91C653" wp14:editId="18DA21E3">
                <wp:simplePos x="0" y="0"/>
                <wp:positionH relativeFrom="column">
                  <wp:posOffset>1304925</wp:posOffset>
                </wp:positionH>
                <wp:positionV relativeFrom="paragraph">
                  <wp:posOffset>52071</wp:posOffset>
                </wp:positionV>
                <wp:extent cx="285750" cy="342900"/>
                <wp:effectExtent l="38100" t="3810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3425" id="Straight Arrow Connector 37" o:spid="_x0000_s1026" type="#_x0000_t32" style="position:absolute;margin-left:102.75pt;margin-top:4.1pt;width:22.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3AB42C" wp14:editId="7E6E7661">
                <wp:simplePos x="0" y="0"/>
                <wp:positionH relativeFrom="column">
                  <wp:posOffset>713740</wp:posOffset>
                </wp:positionH>
                <wp:positionV relativeFrom="paragraph">
                  <wp:posOffset>71120</wp:posOffset>
                </wp:positionV>
                <wp:extent cx="161925" cy="304800"/>
                <wp:effectExtent l="38100" t="38100" r="4762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ED0D" id="Straight Arrow Connector 36" o:spid="_x0000_s1026" type="#_x0000_t32" style="position:absolute;margin-left:56.2pt;margin-top:5.6pt;width:12.75pt;height:24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" strokecolor="#4579b8 [3044]">
                <v:stroke startarrow="block" endarrow="block"/>
              </v:shape>
            </w:pict>
          </mc:Fallback>
        </mc:AlternateContent>
      </w:r>
    </w:p>
    <w:p w14:paraId="3005C967" w14:textId="3A60037B" w:rsidR="006C1D04" w:rsidRDefault="006C1D04" w:rsidP="00977CE7">
      <w:pPr>
        <w:rPr>
          <w:lang w:eastAsia="en-GB"/>
        </w:rPr>
      </w:pPr>
    </w:p>
    <w:p w14:paraId="690C5346" w14:textId="22E26E74" w:rsidR="006C1D04" w:rsidRDefault="006C1D04" w:rsidP="00977CE7">
      <w:pPr>
        <w:rPr>
          <w:lang w:eastAsia="en-GB"/>
        </w:rPr>
      </w:pP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3FCF47" wp14:editId="0F988245">
                <wp:simplePos x="0" y="0"/>
                <wp:positionH relativeFrom="column">
                  <wp:posOffset>190500</wp:posOffset>
                </wp:positionH>
                <wp:positionV relativeFrom="paragraph">
                  <wp:posOffset>15240</wp:posOffset>
                </wp:positionV>
                <wp:extent cx="601980" cy="601980"/>
                <wp:effectExtent l="0" t="0" r="2667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1F9B5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FCF47" id="Oval 23" o:spid="_x0000_s1042" style="position:absolute;margin-left:15pt;margin-top:1.2pt;width:47.4pt;height:4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" fillcolor="#4f81bd [3204]" strokecolor="#243f60 [1604]" strokeweight="2pt">
                <v:textbox>
                  <w:txbxContent>
                    <w:p w14:paraId="2CA1F9B5" w14:textId="77777777" w:rsidR="006C1D04" w:rsidRDefault="006C1D04" w:rsidP="006C1D04">
                      <w:pPr>
                        <w:jc w:val="center"/>
                      </w:pPr>
                      <w:r>
                        <w:t>K1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7C69D6" wp14:editId="53F4F349">
                <wp:simplePos x="0" y="0"/>
                <wp:positionH relativeFrom="column">
                  <wp:posOffset>1493520</wp:posOffset>
                </wp:positionH>
                <wp:positionV relativeFrom="paragraph">
                  <wp:posOffset>12065</wp:posOffset>
                </wp:positionV>
                <wp:extent cx="601980" cy="601980"/>
                <wp:effectExtent l="0" t="0" r="2667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DDA88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337BB" id="Oval 24" o:spid="_x0000_s1043" style="position:absolute;margin-left:117.6pt;margin-top:.95pt;width:47.4pt;height:4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K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6085D" wp14:editId="091BD79E">
                <wp:simplePos x="0" y="0"/>
                <wp:positionH relativeFrom="column">
                  <wp:posOffset>2857500</wp:posOffset>
                </wp:positionH>
                <wp:positionV relativeFrom="paragraph">
                  <wp:posOffset>16510</wp:posOffset>
                </wp:positionV>
                <wp:extent cx="601980" cy="601980"/>
                <wp:effectExtent l="0" t="0" r="2667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2F253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4C3DD" id="Oval 25" o:spid="_x0000_s1044" style="position:absolute;margin-left:225pt;margin-top:1.3pt;width:47.4pt;height:4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F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C1D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2B7762" wp14:editId="7A8F99CE">
                <wp:simplePos x="0" y="0"/>
                <wp:positionH relativeFrom="column">
                  <wp:posOffset>4160520</wp:posOffset>
                </wp:positionH>
                <wp:positionV relativeFrom="paragraph">
                  <wp:posOffset>13335</wp:posOffset>
                </wp:positionV>
                <wp:extent cx="601980" cy="601980"/>
                <wp:effectExtent l="0" t="0" r="2667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77224" w14:textId="77777777" w:rsidR="006C1D04" w:rsidRDefault="006C1D04" w:rsidP="006C1D04">
                            <w:pPr>
                              <w:jc w:val="center"/>
                            </w:pPr>
                            <w:r>
                              <w:t>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5E6A5" id="Oval 26" o:spid="_x0000_s1045" style="position:absolute;margin-left:327.6pt;margin-top:1.05pt;width:47.4pt;height:4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" fillcolor="#4f81bd [3204]" strokecolor="#243f60 [1604]" strokeweight="2pt">
                <v:textbox>
                  <w:txbxContent>
                    <w:p w:rsidR="006C1D04" w:rsidRDefault="006C1D04" w:rsidP="006C1D04">
                      <w:pPr>
                        <w:jc w:val="center"/>
                      </w:pPr>
                      <w:r>
                        <w:t>O1</w:t>
                      </w:r>
                    </w:p>
                  </w:txbxContent>
                </v:textbox>
              </v:oval>
            </w:pict>
          </mc:Fallback>
        </mc:AlternateContent>
      </w:r>
    </w:p>
    <w:p w14:paraId="18E3A2FC" w14:textId="18DEBF21" w:rsidR="006C1D04" w:rsidRDefault="00504178" w:rsidP="00977CE7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1D2140" wp14:editId="34FCC3F2">
                <wp:simplePos x="0" y="0"/>
                <wp:positionH relativeFrom="column">
                  <wp:posOffset>3476625</wp:posOffset>
                </wp:positionH>
                <wp:positionV relativeFrom="paragraph">
                  <wp:posOffset>129539</wp:posOffset>
                </wp:positionV>
                <wp:extent cx="609600" cy="45719"/>
                <wp:effectExtent l="0" t="57150" r="76200" b="882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6E64" id="Straight Arrow Connector 70" o:spid="_x0000_s1026" type="#_x0000_t32" style="position:absolute;margin-left:273.75pt;margin-top:10.2pt;width:48pt;height:3.6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C9257E" wp14:editId="49C20A65">
                <wp:simplePos x="0" y="0"/>
                <wp:positionH relativeFrom="column">
                  <wp:posOffset>2133600</wp:posOffset>
                </wp:positionH>
                <wp:positionV relativeFrom="paragraph">
                  <wp:posOffset>64770</wp:posOffset>
                </wp:positionV>
                <wp:extent cx="704850" cy="45719"/>
                <wp:effectExtent l="38100" t="57150" r="19050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0649" id="Straight Arrow Connector 47" o:spid="_x0000_s1026" type="#_x0000_t32" style="position:absolute;margin-left:168pt;margin-top:5.1pt;width:55.5pt;height:3.6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E8CE06" wp14:editId="0D60D43C">
                <wp:simplePos x="0" y="0"/>
                <wp:positionH relativeFrom="column">
                  <wp:posOffset>809624</wp:posOffset>
                </wp:positionH>
                <wp:positionV relativeFrom="paragraph">
                  <wp:posOffset>62231</wp:posOffset>
                </wp:positionV>
                <wp:extent cx="649605" cy="45719"/>
                <wp:effectExtent l="38100" t="57150" r="17145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60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FCC0" id="Straight Arrow Connector 46" o:spid="_x0000_s1026" type="#_x0000_t32" style="position:absolute;margin-left:63.75pt;margin-top:4.9pt;width:51.15pt;height:3.6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" strokecolor="#4579b8 [3044]">
                <v:stroke startarrow="block" endarrow="block"/>
              </v:shape>
            </w:pict>
          </mc:Fallback>
        </mc:AlternateContent>
      </w:r>
    </w:p>
    <w:p w14:paraId="6FF06F5E" w14:textId="70C7DB44" w:rsidR="006C1D04" w:rsidRDefault="006C1D04" w:rsidP="00977CE7">
      <w:pPr>
        <w:rPr>
          <w:lang w:eastAsia="en-GB"/>
        </w:rPr>
      </w:pPr>
    </w:p>
    <w:p w14:paraId="75ED5079" w14:textId="554D04AE" w:rsidR="006C1D04" w:rsidRDefault="006C1D04" w:rsidP="00977CE7">
      <w:pPr>
        <w:rPr>
          <w:lang w:eastAsia="en-GB"/>
        </w:rPr>
      </w:pPr>
    </w:p>
    <w:p w14:paraId="2C351E61" w14:textId="6F6D1201" w:rsidR="006C1D04" w:rsidRDefault="006C1D04" w:rsidP="00977CE7">
      <w:pPr>
        <w:rPr>
          <w:lang w:eastAsia="en-GB"/>
        </w:rPr>
      </w:pPr>
    </w:p>
    <w:p w14:paraId="0CDB42C9" w14:textId="5B17CBBF" w:rsidR="00E92728" w:rsidRDefault="00E92728" w:rsidP="00977CE7">
      <w:pPr>
        <w:rPr>
          <w:lang w:eastAsia="en-GB"/>
        </w:rPr>
      </w:pPr>
    </w:p>
    <w:p w14:paraId="529DE0CD" w14:textId="6D257359" w:rsidR="0048227B" w:rsidRDefault="0048227B" w:rsidP="00977CE7">
      <w:pPr>
        <w:rPr>
          <w:lang w:eastAsia="en-GB"/>
        </w:rPr>
      </w:pPr>
      <w:bookmarkStart w:id="3" w:name="_Hlk496539696"/>
      <w:r w:rsidRPr="0048227B">
        <w:rPr>
          <w:lang w:eastAsia="en-GB"/>
        </w:rPr>
        <w:t xml:space="preserve">Each device can send a message to any other </w:t>
      </w:r>
      <w:r w:rsidR="00742652" w:rsidRPr="0048227B">
        <w:rPr>
          <w:lang w:eastAsia="en-GB"/>
        </w:rPr>
        <w:t>device,</w:t>
      </w:r>
      <w:r w:rsidRPr="0048227B">
        <w:rPr>
          <w:lang w:eastAsia="en-GB"/>
        </w:rPr>
        <w:t xml:space="preserve"> but it can only travel through connected nodes.  </w:t>
      </w:r>
    </w:p>
    <w:p w14:paraId="0DC5F2C4" w14:textId="77777777" w:rsidR="0048227B" w:rsidRDefault="0048227B" w:rsidP="00977CE7">
      <w:pPr>
        <w:rPr>
          <w:lang w:eastAsia="en-GB"/>
        </w:rPr>
      </w:pPr>
    </w:p>
    <w:p w14:paraId="7DFEF7F4" w14:textId="77777777" w:rsidR="0048227B" w:rsidRDefault="0048227B" w:rsidP="00977CE7">
      <w:pPr>
        <w:rPr>
          <w:lang w:eastAsia="en-GB"/>
        </w:rPr>
      </w:pPr>
      <w:r>
        <w:rPr>
          <w:lang w:eastAsia="en-GB"/>
        </w:rPr>
        <w:t>How effectively were messages delivered?</w:t>
      </w:r>
    </w:p>
    <w:p w14:paraId="397B5908" w14:textId="77777777" w:rsidR="0048227B" w:rsidRDefault="0048227B" w:rsidP="00977CE7">
      <w:pPr>
        <w:rPr>
          <w:lang w:eastAsia="en-GB"/>
        </w:rPr>
      </w:pPr>
      <w:r w:rsidRPr="00977C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0C5E4E" wp14:editId="5F8ADAE2">
                <wp:simplePos x="0" y="0"/>
                <wp:positionH relativeFrom="column">
                  <wp:posOffset>-91440</wp:posOffset>
                </wp:positionH>
                <wp:positionV relativeFrom="paragraph">
                  <wp:posOffset>62865</wp:posOffset>
                </wp:positionV>
                <wp:extent cx="5829300" cy="1143000"/>
                <wp:effectExtent l="0" t="0" r="19050" b="1905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05CDE" w14:textId="77777777" w:rsidR="0048227B" w:rsidRDefault="0048227B" w:rsidP="004822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7EF9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46" type="#_x0000_t202" style="position:absolute;margin-left:-7.2pt;margin-top:4.95pt;width:459pt;height:9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">
                <v:textbox>
                  <w:txbxContent>
                    <w:p w:rsidR="0048227B" w:rsidRDefault="0048227B" w:rsidP="0048227B"/>
                  </w:txbxContent>
                </v:textbox>
              </v:shape>
            </w:pict>
          </mc:Fallback>
        </mc:AlternateContent>
      </w:r>
    </w:p>
    <w:p w14:paraId="4C135874" w14:textId="77777777" w:rsidR="0048227B" w:rsidRDefault="0048227B" w:rsidP="00977CE7">
      <w:pPr>
        <w:rPr>
          <w:lang w:eastAsia="en-GB"/>
        </w:rPr>
      </w:pPr>
    </w:p>
    <w:p w14:paraId="1D353E19" w14:textId="77777777" w:rsidR="0048227B" w:rsidRDefault="0048227B" w:rsidP="00977CE7">
      <w:pPr>
        <w:rPr>
          <w:lang w:eastAsia="en-GB"/>
        </w:rPr>
      </w:pPr>
    </w:p>
    <w:p w14:paraId="1E9C0466" w14:textId="77777777" w:rsidR="0048227B" w:rsidRDefault="0048227B" w:rsidP="00977CE7">
      <w:pPr>
        <w:rPr>
          <w:lang w:eastAsia="en-GB"/>
        </w:rPr>
      </w:pPr>
    </w:p>
    <w:p w14:paraId="62618330" w14:textId="77777777" w:rsidR="0048227B" w:rsidRDefault="0048227B" w:rsidP="00977CE7">
      <w:pPr>
        <w:rPr>
          <w:lang w:eastAsia="en-GB"/>
        </w:rPr>
      </w:pPr>
    </w:p>
    <w:p w14:paraId="51F2A2E0" w14:textId="77777777" w:rsidR="0048227B" w:rsidRDefault="0048227B" w:rsidP="00977CE7">
      <w:pPr>
        <w:rPr>
          <w:lang w:eastAsia="en-GB"/>
        </w:rPr>
      </w:pPr>
    </w:p>
    <w:p w14:paraId="645F4E6E" w14:textId="77777777" w:rsidR="0048227B" w:rsidRDefault="0048227B" w:rsidP="00977CE7">
      <w:pPr>
        <w:rPr>
          <w:lang w:eastAsia="en-GB"/>
        </w:rPr>
      </w:pPr>
    </w:p>
    <w:p w14:paraId="3750B0BF" w14:textId="77777777" w:rsidR="0048227B" w:rsidRDefault="0048227B" w:rsidP="00977CE7">
      <w:pPr>
        <w:rPr>
          <w:lang w:eastAsia="en-GB"/>
        </w:rPr>
      </w:pPr>
      <w:r>
        <w:rPr>
          <w:lang w:eastAsia="en-GB"/>
        </w:rPr>
        <w:t>How busy were each of the nodes?</w:t>
      </w:r>
    </w:p>
    <w:bookmarkEnd w:id="3"/>
    <w:p w14:paraId="2D99609C" w14:textId="77777777" w:rsidR="00755E6E" w:rsidRDefault="0048227B">
      <w:pPr>
        <w:rPr>
          <w:i/>
          <w:lang w:eastAsia="en-GB"/>
        </w:rPr>
      </w:pPr>
      <w:r w:rsidRPr="00977C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FBF660" wp14:editId="1927BEC2">
                <wp:simplePos x="0" y="0"/>
                <wp:positionH relativeFrom="page">
                  <wp:align>center</wp:align>
                </wp:positionH>
                <wp:positionV relativeFrom="paragraph">
                  <wp:posOffset>133985</wp:posOffset>
                </wp:positionV>
                <wp:extent cx="5829300" cy="1257300"/>
                <wp:effectExtent l="0" t="0" r="19050" b="1905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FBF2" w14:textId="77777777" w:rsidR="0048227B" w:rsidRDefault="0048227B" w:rsidP="004822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7EF93" id="_x0000_s1047" type="#_x0000_t202" style="position:absolute;margin-left:0;margin-top:10.55pt;width:459pt;height:99pt;z-index:2516930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4mLAIAAFo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">
                <v:textbox>
                  <w:txbxContent>
                    <w:p w:rsidR="0048227B" w:rsidRDefault="0048227B" w:rsidP="0048227B"/>
                  </w:txbxContent>
                </v:textbox>
                <w10:wrap anchorx="page"/>
              </v:shape>
            </w:pict>
          </mc:Fallback>
        </mc:AlternateContent>
      </w:r>
      <w:r w:rsidR="00755E6E">
        <w:rPr>
          <w:i/>
          <w:lang w:eastAsia="en-GB"/>
        </w:rPr>
        <w:br w:type="page"/>
      </w:r>
    </w:p>
    <w:p w14:paraId="701C169D" w14:textId="77777777" w:rsidR="00977CE7" w:rsidRPr="00977CE7" w:rsidRDefault="00977CE7" w:rsidP="00977CE7">
      <w:pPr>
        <w:rPr>
          <w:i/>
          <w:lang w:eastAsia="en-GB"/>
        </w:rPr>
      </w:pPr>
      <w:r w:rsidRPr="00977CE7">
        <w:rPr>
          <w:i/>
          <w:lang w:eastAsia="en-GB"/>
        </w:rPr>
        <w:lastRenderedPageBreak/>
        <w:t>Use this sheet to write your messages.  Fold it in such a way that only the address can be seen by the switch.  Remember if you are a printer, you only have a limited set of messages.</w:t>
      </w:r>
    </w:p>
    <w:p w14:paraId="009C6BFE" w14:textId="77777777" w:rsidR="00977CE7" w:rsidRPr="00977CE7" w:rsidRDefault="00977CE7" w:rsidP="00977CE7">
      <w:pPr>
        <w:rPr>
          <w:lang w:eastAsia="en-GB"/>
        </w:rPr>
      </w:pPr>
    </w:p>
    <w:p w14:paraId="0BE79291" w14:textId="77777777" w:rsidR="00977CE7" w:rsidRPr="00977CE7" w:rsidRDefault="00977CE7" w:rsidP="00977CE7">
      <w:pPr>
        <w:rPr>
          <w:lang w:eastAsia="en-GB"/>
        </w:rPr>
      </w:pPr>
      <w:r w:rsidRPr="00977CE7">
        <w:rPr>
          <w:b/>
          <w:lang w:eastAsia="en-GB"/>
        </w:rPr>
        <w:t>Message</w:t>
      </w:r>
    </w:p>
    <w:p w14:paraId="4DEE8D5B" w14:textId="77777777" w:rsidR="00977CE7" w:rsidRPr="00977CE7" w:rsidRDefault="00977CE7" w:rsidP="00977CE7">
      <w:pPr>
        <w:rPr>
          <w:lang w:eastAsia="en-GB"/>
        </w:rPr>
      </w:pPr>
      <w:r w:rsidRPr="00977C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DD1F3" wp14:editId="06FC16F8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829300" cy="1257300"/>
                <wp:effectExtent l="7620" t="12700" r="11430" b="6350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E123B" w14:textId="77777777" w:rsidR="00056C5D" w:rsidRDefault="00056C5D" w:rsidP="00977C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E9099" id="_x0000_s1048" type="#_x0000_t202" style="position:absolute;margin-left:0;margin-top:7.8pt;width:459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akLAIAAFk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">
                <v:textbox>
                  <w:txbxContent>
                    <w:p w:rsidR="00056C5D" w:rsidRDefault="00056C5D" w:rsidP="00977CE7"/>
                  </w:txbxContent>
                </v:textbox>
              </v:shape>
            </w:pict>
          </mc:Fallback>
        </mc:AlternateContent>
      </w:r>
    </w:p>
    <w:p w14:paraId="53B1C8BE" w14:textId="77777777" w:rsidR="00977CE7" w:rsidRPr="00977CE7" w:rsidRDefault="00977CE7" w:rsidP="00977CE7">
      <w:pPr>
        <w:rPr>
          <w:lang w:eastAsia="en-GB"/>
        </w:rPr>
      </w:pPr>
    </w:p>
    <w:p w14:paraId="666EF9BD" w14:textId="77777777" w:rsidR="00977CE7" w:rsidRPr="00977CE7" w:rsidRDefault="00977CE7" w:rsidP="00977CE7">
      <w:pPr>
        <w:rPr>
          <w:lang w:eastAsia="en-GB"/>
        </w:rPr>
      </w:pPr>
    </w:p>
    <w:p w14:paraId="4A6FA3E6" w14:textId="77777777" w:rsidR="00977CE7" w:rsidRPr="00977CE7" w:rsidRDefault="00977CE7" w:rsidP="00977CE7">
      <w:pPr>
        <w:rPr>
          <w:lang w:eastAsia="en-GB"/>
        </w:rPr>
      </w:pPr>
    </w:p>
    <w:p w14:paraId="37EF7909" w14:textId="77777777" w:rsidR="00977CE7" w:rsidRPr="00977CE7" w:rsidRDefault="00977CE7" w:rsidP="00977CE7">
      <w:pPr>
        <w:rPr>
          <w:lang w:eastAsia="en-GB"/>
        </w:rPr>
      </w:pPr>
    </w:p>
    <w:p w14:paraId="790316DF" w14:textId="77777777" w:rsidR="00977CE7" w:rsidRPr="00977CE7" w:rsidRDefault="00977CE7" w:rsidP="00977CE7">
      <w:pPr>
        <w:rPr>
          <w:lang w:eastAsia="en-GB"/>
        </w:rPr>
      </w:pPr>
    </w:p>
    <w:p w14:paraId="06916998" w14:textId="77777777" w:rsidR="00977CE7" w:rsidRPr="00977CE7" w:rsidRDefault="00977CE7" w:rsidP="00977CE7">
      <w:pPr>
        <w:rPr>
          <w:lang w:eastAsia="en-GB"/>
        </w:rPr>
      </w:pPr>
    </w:p>
    <w:p w14:paraId="138C9402" w14:textId="77777777" w:rsidR="00977CE7" w:rsidRPr="00977CE7" w:rsidRDefault="00977CE7" w:rsidP="00977CE7">
      <w:pPr>
        <w:rPr>
          <w:lang w:eastAsia="en-GB"/>
        </w:rPr>
      </w:pPr>
    </w:p>
    <w:p w14:paraId="1316D584" w14:textId="77777777" w:rsidR="00977CE7" w:rsidRPr="00977CE7" w:rsidRDefault="00977CE7" w:rsidP="00977CE7">
      <w:pPr>
        <w:rPr>
          <w:lang w:eastAsia="en-GB"/>
        </w:rPr>
      </w:pPr>
    </w:p>
    <w:p w14:paraId="6E09D2B0" w14:textId="77777777" w:rsidR="00977CE7" w:rsidRPr="00977CE7" w:rsidRDefault="00977CE7" w:rsidP="00977CE7">
      <w:pPr>
        <w:rPr>
          <w:lang w:eastAsia="en-GB"/>
        </w:rPr>
      </w:pPr>
    </w:p>
    <w:p w14:paraId="09E48A73" w14:textId="77777777" w:rsidR="00977CE7" w:rsidRPr="00977CE7" w:rsidRDefault="00977CE7" w:rsidP="00977CE7">
      <w:pPr>
        <w:rPr>
          <w:lang w:eastAsia="en-GB"/>
        </w:rPr>
      </w:pPr>
    </w:p>
    <w:p w14:paraId="1FA00F75" w14:textId="77777777" w:rsidR="00977CE7" w:rsidRPr="00977CE7" w:rsidRDefault="00977CE7" w:rsidP="00977CE7">
      <w:pPr>
        <w:rPr>
          <w:lang w:eastAsia="en-GB"/>
        </w:rPr>
      </w:pPr>
    </w:p>
    <w:p w14:paraId="5A7DBF63" w14:textId="77777777" w:rsidR="00977CE7" w:rsidRPr="00977CE7" w:rsidRDefault="00977CE7" w:rsidP="00977CE7">
      <w:pPr>
        <w:rPr>
          <w:lang w:eastAsia="en-GB"/>
        </w:rPr>
      </w:pPr>
    </w:p>
    <w:p w14:paraId="25242889" w14:textId="77777777" w:rsidR="00977CE7" w:rsidRPr="00977CE7" w:rsidRDefault="00977CE7" w:rsidP="00977CE7">
      <w:pPr>
        <w:rPr>
          <w:lang w:eastAsia="en-GB"/>
        </w:rPr>
      </w:pPr>
      <w:r w:rsidRPr="00977C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9EAB5" wp14:editId="677DE796">
                <wp:simplePos x="0" y="0"/>
                <wp:positionH relativeFrom="column">
                  <wp:posOffset>-914400</wp:posOffset>
                </wp:positionH>
                <wp:positionV relativeFrom="paragraph">
                  <wp:posOffset>160020</wp:posOffset>
                </wp:positionV>
                <wp:extent cx="7200900" cy="0"/>
                <wp:effectExtent l="7620" t="8890" r="11430" b="10160"/>
                <wp:wrapNone/>
                <wp:docPr id="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DB537" id="Line 3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2.6pt" to="4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">
                <v:stroke dashstyle="dash"/>
              </v:line>
            </w:pict>
          </mc:Fallback>
        </mc:AlternateContent>
      </w:r>
    </w:p>
    <w:p w14:paraId="7733D500" w14:textId="77777777" w:rsidR="00977CE7" w:rsidRPr="00977CE7" w:rsidRDefault="00977CE7" w:rsidP="00977CE7">
      <w:pPr>
        <w:rPr>
          <w:lang w:eastAsia="en-GB"/>
        </w:rPr>
      </w:pPr>
    </w:p>
    <w:p w14:paraId="1A7F5AE9" w14:textId="77777777" w:rsidR="00977CE7" w:rsidRPr="00977CE7" w:rsidRDefault="00977CE7" w:rsidP="00977CE7">
      <w:pPr>
        <w:rPr>
          <w:lang w:eastAsia="en-GB"/>
        </w:rPr>
      </w:pPr>
    </w:p>
    <w:p w14:paraId="22CF6481" w14:textId="77777777" w:rsidR="00977CE7" w:rsidRPr="00977CE7" w:rsidRDefault="00977CE7" w:rsidP="00977CE7">
      <w:pPr>
        <w:rPr>
          <w:lang w:eastAsia="en-GB"/>
        </w:rPr>
      </w:pPr>
    </w:p>
    <w:p w14:paraId="094F63C3" w14:textId="77777777" w:rsidR="00977CE7" w:rsidRPr="00977CE7" w:rsidRDefault="00977CE7" w:rsidP="00977CE7">
      <w:pPr>
        <w:rPr>
          <w:lang w:eastAsia="en-GB"/>
        </w:rPr>
      </w:pPr>
    </w:p>
    <w:p w14:paraId="45B2DA79" w14:textId="77777777" w:rsidR="00977CE7" w:rsidRPr="00977CE7" w:rsidRDefault="00977CE7" w:rsidP="00977CE7">
      <w:pPr>
        <w:rPr>
          <w:lang w:eastAsia="en-GB"/>
        </w:rPr>
      </w:pPr>
    </w:p>
    <w:p w14:paraId="79743B5B" w14:textId="77777777" w:rsidR="00977CE7" w:rsidRPr="00977CE7" w:rsidRDefault="00977CE7" w:rsidP="00977CE7">
      <w:pPr>
        <w:rPr>
          <w:lang w:eastAsia="en-GB"/>
        </w:rPr>
      </w:pPr>
    </w:p>
    <w:p w14:paraId="7B16055F" w14:textId="77777777" w:rsidR="00977CE7" w:rsidRPr="00977CE7" w:rsidRDefault="00977CE7" w:rsidP="00977CE7">
      <w:pPr>
        <w:rPr>
          <w:lang w:eastAsia="en-GB"/>
        </w:rPr>
      </w:pPr>
    </w:p>
    <w:p w14:paraId="16D8FC55" w14:textId="77777777" w:rsidR="00977CE7" w:rsidRPr="00977CE7" w:rsidRDefault="00977CE7" w:rsidP="00977CE7">
      <w:pPr>
        <w:rPr>
          <w:lang w:eastAsia="en-GB"/>
        </w:rPr>
      </w:pPr>
    </w:p>
    <w:p w14:paraId="1D55153C" w14:textId="77777777" w:rsidR="00977CE7" w:rsidRPr="00977CE7" w:rsidRDefault="00977CE7" w:rsidP="00977CE7">
      <w:pPr>
        <w:rPr>
          <w:lang w:eastAsia="en-GB"/>
        </w:rPr>
      </w:pPr>
    </w:p>
    <w:p w14:paraId="641C55CB" w14:textId="77777777" w:rsidR="00977CE7" w:rsidRPr="00977CE7" w:rsidRDefault="00977CE7" w:rsidP="00977CE7">
      <w:pPr>
        <w:rPr>
          <w:lang w:eastAsia="en-GB"/>
        </w:rPr>
      </w:pPr>
    </w:p>
    <w:p w14:paraId="2E143306" w14:textId="77777777" w:rsidR="00977CE7" w:rsidRPr="00977CE7" w:rsidRDefault="00977CE7" w:rsidP="00977CE7">
      <w:pPr>
        <w:rPr>
          <w:lang w:eastAsia="en-GB"/>
        </w:rPr>
      </w:pPr>
    </w:p>
    <w:p w14:paraId="57F644B2" w14:textId="77777777" w:rsidR="00977CE7" w:rsidRPr="00977CE7" w:rsidRDefault="00977CE7" w:rsidP="00977CE7">
      <w:pPr>
        <w:rPr>
          <w:lang w:eastAsia="en-GB"/>
        </w:rPr>
      </w:pPr>
    </w:p>
    <w:p w14:paraId="1DB64080" w14:textId="77777777" w:rsidR="00977CE7" w:rsidRPr="00977CE7" w:rsidRDefault="00977CE7" w:rsidP="00977CE7">
      <w:pPr>
        <w:rPr>
          <w:lang w:eastAsia="en-GB"/>
        </w:rPr>
      </w:pPr>
    </w:p>
    <w:p w14:paraId="73D52E30" w14:textId="77777777" w:rsidR="00977CE7" w:rsidRPr="00977CE7" w:rsidRDefault="00977CE7" w:rsidP="00977CE7">
      <w:pPr>
        <w:rPr>
          <w:lang w:eastAsia="en-GB"/>
        </w:rPr>
      </w:pPr>
    </w:p>
    <w:p w14:paraId="5459D069" w14:textId="77777777" w:rsidR="00977CE7" w:rsidRPr="00977CE7" w:rsidRDefault="00977CE7" w:rsidP="00977CE7">
      <w:pPr>
        <w:rPr>
          <w:lang w:eastAsia="en-GB"/>
        </w:rPr>
      </w:pPr>
    </w:p>
    <w:p w14:paraId="149D386B" w14:textId="77777777" w:rsidR="00977CE7" w:rsidRPr="00977CE7" w:rsidRDefault="00977CE7" w:rsidP="00977CE7">
      <w:pPr>
        <w:rPr>
          <w:lang w:eastAsia="en-GB"/>
        </w:rPr>
      </w:pPr>
      <w:r w:rsidRPr="00977C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A4A6B" wp14:editId="4575DE69">
                <wp:simplePos x="0" y="0"/>
                <wp:positionH relativeFrom="column">
                  <wp:posOffset>-914400</wp:posOffset>
                </wp:positionH>
                <wp:positionV relativeFrom="paragraph">
                  <wp:posOffset>84455</wp:posOffset>
                </wp:positionV>
                <wp:extent cx="7200900" cy="0"/>
                <wp:effectExtent l="7620" t="8890" r="11430" b="1016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F1153" id="Line 3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6.65pt" to="4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">
                <v:stroke dashstyle="dash"/>
              </v:line>
            </w:pict>
          </mc:Fallback>
        </mc:AlternateContent>
      </w:r>
    </w:p>
    <w:p w14:paraId="6E8A2667" w14:textId="77777777" w:rsidR="00977CE7" w:rsidRPr="00977CE7" w:rsidRDefault="00977CE7" w:rsidP="00977CE7">
      <w:pPr>
        <w:rPr>
          <w:lang w:eastAsia="en-GB"/>
        </w:rPr>
      </w:pPr>
    </w:p>
    <w:p w14:paraId="44F02CD6" w14:textId="77777777" w:rsidR="00977CE7" w:rsidRPr="00977CE7" w:rsidRDefault="00977CE7" w:rsidP="00977CE7">
      <w:pPr>
        <w:rPr>
          <w:lang w:eastAsia="en-GB"/>
        </w:rPr>
      </w:pPr>
    </w:p>
    <w:p w14:paraId="4CF4EB7A" w14:textId="77777777" w:rsidR="00977CE7" w:rsidRPr="00977CE7" w:rsidRDefault="00977CE7" w:rsidP="00977CE7">
      <w:pPr>
        <w:rPr>
          <w:lang w:eastAsia="en-GB"/>
        </w:rPr>
      </w:pPr>
    </w:p>
    <w:p w14:paraId="6AFA8A13" w14:textId="77777777" w:rsidR="00977CE7" w:rsidRPr="00977CE7" w:rsidRDefault="00977CE7" w:rsidP="00977CE7">
      <w:pPr>
        <w:rPr>
          <w:b/>
          <w:lang w:eastAsia="en-GB"/>
        </w:rPr>
      </w:pPr>
      <w:r w:rsidRPr="00977CE7">
        <w:rPr>
          <w:b/>
          <w:lang w:eastAsia="en-GB"/>
        </w:rPr>
        <w:t>Address</w:t>
      </w:r>
    </w:p>
    <w:p w14:paraId="288FE42E" w14:textId="77777777" w:rsidR="00977CE7" w:rsidRPr="00977CE7" w:rsidRDefault="00977CE7" w:rsidP="00977CE7">
      <w:pPr>
        <w:rPr>
          <w:lang w:eastAsia="en-GB"/>
        </w:rPr>
      </w:pPr>
      <w:r w:rsidRPr="00977C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23F6E" wp14:editId="63A83E45">
                <wp:simplePos x="0" y="0"/>
                <wp:positionH relativeFrom="column">
                  <wp:posOffset>0</wp:posOffset>
                </wp:positionH>
                <wp:positionV relativeFrom="paragraph">
                  <wp:posOffset>114935</wp:posOffset>
                </wp:positionV>
                <wp:extent cx="3200400" cy="457200"/>
                <wp:effectExtent l="7620" t="8890" r="11430" b="10160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42CEB" w14:textId="77777777" w:rsidR="00056C5D" w:rsidRDefault="00056C5D" w:rsidP="00977C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741D3" id="Text Box 29" o:spid="_x0000_s1049" type="#_x0000_t202" style="position:absolute;margin-left:0;margin-top:9.05pt;width:252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">
                <v:textbox>
                  <w:txbxContent>
                    <w:p w:rsidR="00056C5D" w:rsidRDefault="00056C5D" w:rsidP="00977CE7"/>
                  </w:txbxContent>
                </v:textbox>
              </v:shape>
            </w:pict>
          </mc:Fallback>
        </mc:AlternateContent>
      </w:r>
    </w:p>
    <w:p w14:paraId="33317421" w14:textId="77777777" w:rsidR="00977CE7" w:rsidRPr="00977CE7" w:rsidRDefault="00977CE7" w:rsidP="00977CE7">
      <w:pPr>
        <w:rPr>
          <w:lang w:eastAsia="en-GB"/>
        </w:rPr>
      </w:pPr>
    </w:p>
    <w:p w14:paraId="0B40F168" w14:textId="77777777" w:rsidR="00977CE7" w:rsidRPr="00977CE7" w:rsidRDefault="00977CE7" w:rsidP="00977CE7">
      <w:pPr>
        <w:rPr>
          <w:lang w:eastAsia="en-GB"/>
        </w:rPr>
      </w:pPr>
    </w:p>
    <w:p w14:paraId="5579C6F8" w14:textId="77777777" w:rsidR="00977CE7" w:rsidRPr="00977CE7" w:rsidRDefault="00977CE7" w:rsidP="00977CE7">
      <w:pPr>
        <w:rPr>
          <w:lang w:eastAsia="en-GB"/>
        </w:rPr>
      </w:pPr>
    </w:p>
    <w:p w14:paraId="3BD30E08" w14:textId="77777777" w:rsidR="00977CE7" w:rsidRPr="00977CE7" w:rsidRDefault="00977CE7" w:rsidP="00977CE7">
      <w:pPr>
        <w:rPr>
          <w:lang w:eastAsia="en-GB"/>
        </w:rPr>
      </w:pPr>
    </w:p>
    <w:p w14:paraId="2ACE1F00" w14:textId="77777777" w:rsidR="00977CE7" w:rsidRPr="00977CE7" w:rsidRDefault="00977CE7" w:rsidP="00977CE7">
      <w:pPr>
        <w:rPr>
          <w:lang w:eastAsia="en-GB"/>
        </w:rPr>
      </w:pPr>
    </w:p>
    <w:p w14:paraId="40881186" w14:textId="77777777" w:rsidR="00977CE7" w:rsidRPr="00977CE7" w:rsidRDefault="00977CE7" w:rsidP="00977CE7">
      <w:pPr>
        <w:rPr>
          <w:lang w:eastAsia="en-GB"/>
        </w:rPr>
      </w:pPr>
    </w:p>
    <w:p w14:paraId="3F15294E" w14:textId="77777777" w:rsidR="00977CE7" w:rsidRPr="00384C53" w:rsidRDefault="00977CE7" w:rsidP="00977CE7">
      <w:pPr>
        <w:rPr>
          <w:lang w:eastAsia="en-GB"/>
        </w:rPr>
      </w:pPr>
    </w:p>
    <w:sectPr w:rsidR="00977CE7" w:rsidRPr="00384C53" w:rsidSect="000A0D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5AB1D" w14:textId="77777777" w:rsidR="00A77913" w:rsidRDefault="00A77913" w:rsidP="000A0D4A">
      <w:r>
        <w:separator/>
      </w:r>
    </w:p>
  </w:endnote>
  <w:endnote w:type="continuationSeparator" w:id="0">
    <w:p w14:paraId="7330DFBC" w14:textId="77777777" w:rsidR="00A77913" w:rsidRDefault="00A77913" w:rsidP="000A0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56FC" w14:textId="77777777" w:rsidR="002715E2" w:rsidRDefault="00271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83DD3" w14:textId="77777777" w:rsidR="00056C5D" w:rsidRDefault="002715E2" w:rsidP="002715E2">
    <w:pPr>
      <w:pStyle w:val="Footer"/>
      <w:jc w:val="center"/>
    </w:pPr>
    <w:r>
      <w:t>(c) paullong.net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69301" w14:textId="77777777" w:rsidR="002715E2" w:rsidRDefault="00271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30459" w14:textId="77777777" w:rsidR="00A77913" w:rsidRDefault="00A77913" w:rsidP="000A0D4A">
      <w:r>
        <w:separator/>
      </w:r>
    </w:p>
  </w:footnote>
  <w:footnote w:type="continuationSeparator" w:id="0">
    <w:p w14:paraId="6791E9E2" w14:textId="77777777" w:rsidR="00A77913" w:rsidRDefault="00A77913" w:rsidP="000A0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EB42" w14:textId="77777777" w:rsidR="002715E2" w:rsidRDefault="00271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8EE2" w14:textId="77777777" w:rsidR="002715E2" w:rsidRDefault="002715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EEF19" w14:textId="77777777" w:rsidR="002715E2" w:rsidRDefault="00271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B3284"/>
    <w:multiLevelType w:val="hybridMultilevel"/>
    <w:tmpl w:val="7BC00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E507A"/>
    <w:multiLevelType w:val="hybridMultilevel"/>
    <w:tmpl w:val="5D841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855546">
    <w:abstractNumId w:val="0"/>
  </w:num>
  <w:num w:numId="2" w16cid:durableId="212090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E7"/>
    <w:rsid w:val="00010E50"/>
    <w:rsid w:val="00012375"/>
    <w:rsid w:val="00013FA3"/>
    <w:rsid w:val="00056C5D"/>
    <w:rsid w:val="00071BAF"/>
    <w:rsid w:val="000736FD"/>
    <w:rsid w:val="000805CD"/>
    <w:rsid w:val="000A0D4A"/>
    <w:rsid w:val="000D4366"/>
    <w:rsid w:val="000D5B12"/>
    <w:rsid w:val="000E4942"/>
    <w:rsid w:val="000E4B75"/>
    <w:rsid w:val="00100D63"/>
    <w:rsid w:val="001951AC"/>
    <w:rsid w:val="001D02CD"/>
    <w:rsid w:val="00223DDD"/>
    <w:rsid w:val="00260A45"/>
    <w:rsid w:val="002715E2"/>
    <w:rsid w:val="002952E5"/>
    <w:rsid w:val="00297869"/>
    <w:rsid w:val="002A0D1D"/>
    <w:rsid w:val="00303003"/>
    <w:rsid w:val="00321B57"/>
    <w:rsid w:val="0033698A"/>
    <w:rsid w:val="00336A1A"/>
    <w:rsid w:val="0037206C"/>
    <w:rsid w:val="00384C53"/>
    <w:rsid w:val="003A0885"/>
    <w:rsid w:val="003A7BB9"/>
    <w:rsid w:val="003B011D"/>
    <w:rsid w:val="003B6527"/>
    <w:rsid w:val="003B76EF"/>
    <w:rsid w:val="003E6AA3"/>
    <w:rsid w:val="003F2786"/>
    <w:rsid w:val="00416404"/>
    <w:rsid w:val="00456393"/>
    <w:rsid w:val="0046790F"/>
    <w:rsid w:val="00473081"/>
    <w:rsid w:val="0048227B"/>
    <w:rsid w:val="004C5F48"/>
    <w:rsid w:val="00503794"/>
    <w:rsid w:val="00504178"/>
    <w:rsid w:val="0056535C"/>
    <w:rsid w:val="00567DB7"/>
    <w:rsid w:val="005B3409"/>
    <w:rsid w:val="005C3049"/>
    <w:rsid w:val="005C4769"/>
    <w:rsid w:val="005D0415"/>
    <w:rsid w:val="005E7958"/>
    <w:rsid w:val="006468A6"/>
    <w:rsid w:val="00677820"/>
    <w:rsid w:val="00682783"/>
    <w:rsid w:val="00695B49"/>
    <w:rsid w:val="006A2974"/>
    <w:rsid w:val="006C1D04"/>
    <w:rsid w:val="00716C36"/>
    <w:rsid w:val="00742652"/>
    <w:rsid w:val="00743ED7"/>
    <w:rsid w:val="00755E6E"/>
    <w:rsid w:val="00775CFB"/>
    <w:rsid w:val="007959D1"/>
    <w:rsid w:val="007A12A1"/>
    <w:rsid w:val="00810B7F"/>
    <w:rsid w:val="00855748"/>
    <w:rsid w:val="008841FD"/>
    <w:rsid w:val="008A1126"/>
    <w:rsid w:val="009145CE"/>
    <w:rsid w:val="00940DB5"/>
    <w:rsid w:val="00956186"/>
    <w:rsid w:val="00977CE7"/>
    <w:rsid w:val="00992C9A"/>
    <w:rsid w:val="009B07A4"/>
    <w:rsid w:val="009C7B0B"/>
    <w:rsid w:val="009E15B7"/>
    <w:rsid w:val="009F39E5"/>
    <w:rsid w:val="00A378A8"/>
    <w:rsid w:val="00A537F1"/>
    <w:rsid w:val="00A77913"/>
    <w:rsid w:val="00A95239"/>
    <w:rsid w:val="00AB0613"/>
    <w:rsid w:val="00AE485A"/>
    <w:rsid w:val="00AF4A16"/>
    <w:rsid w:val="00BC766B"/>
    <w:rsid w:val="00C20788"/>
    <w:rsid w:val="00C50B15"/>
    <w:rsid w:val="00C57328"/>
    <w:rsid w:val="00C6670B"/>
    <w:rsid w:val="00CC13E7"/>
    <w:rsid w:val="00CE3716"/>
    <w:rsid w:val="00D262DF"/>
    <w:rsid w:val="00D333C7"/>
    <w:rsid w:val="00D5445E"/>
    <w:rsid w:val="00DA78AC"/>
    <w:rsid w:val="00DB3334"/>
    <w:rsid w:val="00E26A99"/>
    <w:rsid w:val="00E51535"/>
    <w:rsid w:val="00E84EA1"/>
    <w:rsid w:val="00E92728"/>
    <w:rsid w:val="00EA677E"/>
    <w:rsid w:val="00EC5D9F"/>
    <w:rsid w:val="00F03B68"/>
    <w:rsid w:val="00F1013A"/>
    <w:rsid w:val="00F209BC"/>
    <w:rsid w:val="00FA1497"/>
    <w:rsid w:val="00F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9A0AD"/>
  <w15:docId w15:val="{B08F0707-41D4-4ECD-9DC0-304164F8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07A4"/>
    <w:rPr>
      <w:rFonts w:ascii="Century Gothic" w:hAnsi="Century Goth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9E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9E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9E5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9E5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9E5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9E5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9E5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9E5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9E5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9E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9E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9E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9E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9E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9E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9E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9E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9E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E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39E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9E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9E5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39E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F39E5"/>
    <w:rPr>
      <w:b/>
      <w:bCs/>
    </w:rPr>
  </w:style>
  <w:style w:type="character" w:styleId="Emphasis">
    <w:name w:val="Emphasis"/>
    <w:uiPriority w:val="20"/>
    <w:qFormat/>
    <w:rsid w:val="009F39E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F39E5"/>
  </w:style>
  <w:style w:type="character" w:customStyle="1" w:styleId="NoSpacingChar">
    <w:name w:val="No Spacing Char"/>
    <w:basedOn w:val="DefaultParagraphFont"/>
    <w:link w:val="NoSpacing"/>
    <w:uiPriority w:val="1"/>
    <w:rsid w:val="009F39E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F39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39E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39E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9E5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9E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F39E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F39E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F39E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F39E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F39E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9E5"/>
    <w:pPr>
      <w:outlineLvl w:val="9"/>
    </w:pPr>
    <w:rPr>
      <w:lang w:bidi="en-US"/>
    </w:rPr>
  </w:style>
  <w:style w:type="paragraph" w:customStyle="1" w:styleId="Activity">
    <w:name w:val="Activity"/>
    <w:basedOn w:val="Normal"/>
    <w:link w:val="ActivityChar"/>
    <w:qFormat/>
    <w:rsid w:val="00071BAF"/>
    <w:pPr>
      <w:pBdr>
        <w:top w:val="single" w:sz="8" w:space="1" w:color="1F497D" w:shadow="1"/>
        <w:left w:val="single" w:sz="8" w:space="4" w:color="1F497D" w:shadow="1"/>
        <w:bottom w:val="single" w:sz="8" w:space="1" w:color="1F497D" w:shadow="1"/>
        <w:right w:val="single" w:sz="8" w:space="4" w:color="1F497D" w:shadow="1"/>
      </w:pBdr>
      <w:shd w:val="clear" w:color="auto" w:fill="B8CCE4"/>
      <w:spacing w:before="60" w:after="60"/>
    </w:pPr>
    <w:rPr>
      <w:rFonts w:ascii="Calibri" w:eastAsia="Times New Roman" w:hAnsi="Calibri" w:cs="Arial"/>
      <w:iCs/>
      <w:szCs w:val="24"/>
      <w:lang w:eastAsia="en-GB"/>
    </w:rPr>
  </w:style>
  <w:style w:type="paragraph" w:customStyle="1" w:styleId="ActivityTitle">
    <w:name w:val="Activity Title"/>
    <w:basedOn w:val="Normal"/>
    <w:link w:val="ActivityTitleChar"/>
    <w:qFormat/>
    <w:rsid w:val="00071BAF"/>
    <w:pPr>
      <w:pBdr>
        <w:top w:val="single" w:sz="8" w:space="1" w:color="1F497D" w:shadow="1"/>
        <w:left w:val="single" w:sz="8" w:space="4" w:color="1F497D" w:shadow="1"/>
        <w:bottom w:val="single" w:sz="8" w:space="1" w:color="1F497D" w:shadow="1"/>
        <w:right w:val="single" w:sz="8" w:space="4" w:color="1F497D" w:shadow="1"/>
      </w:pBdr>
      <w:shd w:val="clear" w:color="auto" w:fill="1F497D"/>
      <w:tabs>
        <w:tab w:val="right" w:pos="9639"/>
      </w:tabs>
    </w:pPr>
    <w:rPr>
      <w:rFonts w:ascii="Segoe UI Semibold" w:eastAsia="Times New Roman" w:hAnsi="Segoe UI Semibold" w:cs="Arial"/>
      <w:b/>
      <w:iCs/>
      <w:color w:val="FFFFFF"/>
      <w:sz w:val="32"/>
      <w:szCs w:val="24"/>
      <w:lang w:eastAsia="en-GB"/>
    </w:rPr>
  </w:style>
  <w:style w:type="character" w:customStyle="1" w:styleId="ActivityChar">
    <w:name w:val="Activity Char"/>
    <w:link w:val="Activity"/>
    <w:rsid w:val="00071BAF"/>
    <w:rPr>
      <w:rFonts w:ascii="Calibri" w:eastAsia="Times New Roman" w:hAnsi="Calibri" w:cs="Arial"/>
      <w:iCs/>
      <w:sz w:val="24"/>
      <w:szCs w:val="24"/>
      <w:shd w:val="clear" w:color="auto" w:fill="B8CCE4"/>
      <w:lang w:eastAsia="en-GB"/>
    </w:rPr>
  </w:style>
  <w:style w:type="character" w:customStyle="1" w:styleId="ActivityTitleChar">
    <w:name w:val="Activity Title Char"/>
    <w:link w:val="ActivityTitle"/>
    <w:rsid w:val="00071BAF"/>
    <w:rPr>
      <w:rFonts w:ascii="Segoe UI Semibold" w:eastAsia="Times New Roman" w:hAnsi="Segoe UI Semibold" w:cs="Arial"/>
      <w:b/>
      <w:iCs/>
      <w:color w:val="FFFFFF"/>
      <w:sz w:val="32"/>
      <w:szCs w:val="24"/>
      <w:shd w:val="clear" w:color="auto" w:fill="1F497D"/>
      <w:lang w:eastAsia="en-GB"/>
    </w:rPr>
  </w:style>
  <w:style w:type="character" w:styleId="Hyperlink">
    <w:name w:val="Hyperlink"/>
    <w:basedOn w:val="DefaultParagraphFont"/>
    <w:uiPriority w:val="99"/>
    <w:rsid w:val="00E84EA1"/>
    <w:rPr>
      <w:color w:val="0000FF" w:themeColor="hyperlink"/>
      <w:u w:val="single"/>
    </w:rPr>
  </w:style>
  <w:style w:type="table" w:styleId="MediumShading1-Accent3">
    <w:name w:val="Medium Shading 1 Accent 3"/>
    <w:basedOn w:val="TableNormal"/>
    <w:uiPriority w:val="63"/>
    <w:rsid w:val="00E84EA1"/>
    <w:rPr>
      <w:rFonts w:ascii="Calibri" w:eastAsia="Times New Roman" w:hAnsi="Calibri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716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716C3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Simple1">
    <w:name w:val="Table Simple 1"/>
    <w:basedOn w:val="TableNormal"/>
    <w:rsid w:val="00716C3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100D6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0A0D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A0D4A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0A0D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A0D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oogle%20Drive\Shop%20Work%20in%20Progress\AQA%20GCSE%20Text%20Book\Activit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52878cd-d05c-4230-b0ab-68a203d48a1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11" ma:contentTypeDescription="Create a new document." ma:contentTypeScope="" ma:versionID="7397bc6fc4d5b493e007ceaacbfd710e">
  <xsd:schema xmlns:xsd="http://www.w3.org/2001/XMLSchema" xmlns:xs="http://www.w3.org/2001/XMLSchema" xmlns:p="http://schemas.microsoft.com/office/2006/metadata/properties" xmlns:ns3="084cf2fa-46ff-4c43-829a-078e212ffda3" xmlns:ns4="a52878cd-d05c-4230-b0ab-68a203d48a11" targetNamespace="http://schemas.microsoft.com/office/2006/metadata/properties" ma:root="true" ma:fieldsID="ea8dbb09cb95435ca038e848dad2516d" ns3:_="" ns4:_="">
    <xsd:import namespace="084cf2fa-46ff-4c43-829a-078e212ffda3"/>
    <xsd:import namespace="a52878cd-d05c-4230-b0ab-68a203d48a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878cd-d05c-4230-b0ab-68a203d48a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38A5BB-ADC9-46AE-9C28-1D8A6177F114}">
  <ds:schemaRefs>
    <ds:schemaRef ds:uri="http://schemas.microsoft.com/office/2006/metadata/properties"/>
    <ds:schemaRef ds:uri="http://schemas.microsoft.com/office/infopath/2007/PartnerControls"/>
    <ds:schemaRef ds:uri="a52878cd-d05c-4230-b0ab-68a203d48a11"/>
  </ds:schemaRefs>
</ds:datastoreItem>
</file>

<file path=customXml/itemProps2.xml><?xml version="1.0" encoding="utf-8"?>
<ds:datastoreItem xmlns:ds="http://schemas.openxmlformats.org/officeDocument/2006/customXml" ds:itemID="{70346CD0-7C52-43D7-B5A5-1F36631348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4FD30-ABA7-44CB-A60F-A495390EB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a52878cd-d05c-4230-b0ab-68a203d48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 Template.dotx</Template>
  <TotalTime>9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Long</dc:creator>
  <cp:lastModifiedBy>Corey Ford (Student)</cp:lastModifiedBy>
  <cp:revision>3</cp:revision>
  <dcterms:created xsi:type="dcterms:W3CDTF">2022-10-07T10:52:00Z</dcterms:created>
  <dcterms:modified xsi:type="dcterms:W3CDTF">2022-10-07T10:52:00Z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  <property fmtid="{D5CDD505-2E9C-101B-9397-08002B2CF9AE}" pid="3" name="Order">
    <vt:r8>278300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